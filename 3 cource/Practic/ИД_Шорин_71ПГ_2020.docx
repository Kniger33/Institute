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694F" w14:textId="77777777" w:rsidR="00AD3D08" w:rsidRPr="00AD3D08" w:rsidRDefault="00AD3D08" w:rsidP="00AD3D08">
      <w:pPr>
        <w:widowControl w:val="0"/>
        <w:autoSpaceDE w:val="0"/>
        <w:autoSpaceDN w:val="0"/>
        <w:adjustRightInd w:val="0"/>
        <w:jc w:val="center"/>
        <w:rPr>
          <w:rFonts w:eastAsia="Arial Unicode MS"/>
          <w:b/>
          <w:color w:val="000000"/>
          <w:sz w:val="28"/>
          <w:szCs w:val="28"/>
          <w:lang w:bidi="ru-RU"/>
        </w:rPr>
      </w:pPr>
      <w:r w:rsidRPr="00AD3D08">
        <w:rPr>
          <w:rFonts w:eastAsia="Arial Unicode MS"/>
          <w:b/>
          <w:color w:val="000000"/>
          <w:sz w:val="28"/>
          <w:szCs w:val="28"/>
          <w:lang w:bidi="ru-RU"/>
        </w:rPr>
        <w:t xml:space="preserve">Федеральное государственное бюджетное образовательное учреждение </w:t>
      </w:r>
      <w:r w:rsidRPr="00AD3D08">
        <w:rPr>
          <w:rFonts w:eastAsia="Arial Unicode MS"/>
          <w:b/>
          <w:color w:val="000000"/>
          <w:sz w:val="28"/>
          <w:szCs w:val="28"/>
          <w:lang w:bidi="ru-RU"/>
        </w:rPr>
        <w:br/>
        <w:t>высшего образования</w:t>
      </w:r>
    </w:p>
    <w:p w14:paraId="7D12D130" w14:textId="77777777" w:rsidR="00AD3D08" w:rsidRPr="00AD3D08" w:rsidRDefault="00AD3D08" w:rsidP="00AD3D08">
      <w:pPr>
        <w:widowControl w:val="0"/>
        <w:tabs>
          <w:tab w:val="left" w:pos="2425"/>
        </w:tabs>
        <w:jc w:val="center"/>
        <w:rPr>
          <w:rFonts w:eastAsia="Arial Unicode MS"/>
          <w:b/>
          <w:color w:val="000000"/>
          <w:sz w:val="28"/>
          <w:szCs w:val="28"/>
          <w:lang w:bidi="ru-RU"/>
        </w:rPr>
      </w:pPr>
      <w:r w:rsidRPr="00AD3D08">
        <w:rPr>
          <w:rFonts w:eastAsia="Arial Unicode MS"/>
          <w:b/>
          <w:color w:val="000000"/>
          <w:sz w:val="28"/>
          <w:szCs w:val="28"/>
          <w:lang w:bidi="ru-RU"/>
        </w:rPr>
        <w:t xml:space="preserve">«ОРЛОВСКИЙ ГОСУДАРСТВЕННЫЙ УНИВЕРСИТЕТ </w:t>
      </w:r>
      <w:r w:rsidRPr="00AD3D08">
        <w:rPr>
          <w:rFonts w:eastAsia="Arial Unicode MS"/>
          <w:b/>
          <w:color w:val="000000"/>
          <w:sz w:val="28"/>
          <w:szCs w:val="28"/>
          <w:lang w:bidi="ru-RU"/>
        </w:rPr>
        <w:br/>
        <w:t>ИМЕНИ И.С. ТУРГЕНЕВА»</w:t>
      </w:r>
    </w:p>
    <w:p w14:paraId="55F0284E" w14:textId="77777777" w:rsidR="00AD3D08" w:rsidRPr="00AD3D08" w:rsidRDefault="00AD3D08" w:rsidP="00AD3D08">
      <w:pPr>
        <w:widowControl w:val="0"/>
        <w:tabs>
          <w:tab w:val="left" w:pos="2425"/>
        </w:tabs>
        <w:jc w:val="center"/>
        <w:rPr>
          <w:rFonts w:eastAsia="Arial Unicode MS"/>
          <w:color w:val="000000"/>
          <w:sz w:val="28"/>
          <w:szCs w:val="28"/>
          <w:lang w:bidi="ru-RU"/>
        </w:rPr>
      </w:pPr>
    </w:p>
    <w:p w14:paraId="79471A90" w14:textId="77777777" w:rsidR="00AD3D08" w:rsidRPr="00AD3D08" w:rsidRDefault="00AD3D08" w:rsidP="00AD3D0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AD3D08">
        <w:rPr>
          <w:b/>
          <w:sz w:val="28"/>
          <w:szCs w:val="28"/>
        </w:rPr>
        <w:t>Институт приборостроения, автоматизации и информационных технологий</w:t>
      </w:r>
    </w:p>
    <w:p w14:paraId="37D30B89" w14:textId="77777777" w:rsidR="00AD3D08" w:rsidRPr="00AD3D08" w:rsidRDefault="00AD3D08" w:rsidP="00AD3D08">
      <w:pPr>
        <w:widowControl w:val="0"/>
        <w:jc w:val="center"/>
        <w:rPr>
          <w:b/>
          <w:sz w:val="28"/>
          <w:szCs w:val="28"/>
        </w:rPr>
      </w:pPr>
      <w:r w:rsidRPr="00AD3D08">
        <w:rPr>
          <w:b/>
          <w:sz w:val="28"/>
          <w:szCs w:val="28"/>
        </w:rPr>
        <w:t>Кафедра программной инженерии</w:t>
      </w:r>
    </w:p>
    <w:p w14:paraId="366E5F1C" w14:textId="77777777" w:rsidR="00AD3D08" w:rsidRPr="00AD3D08" w:rsidRDefault="00AD3D08" w:rsidP="00AD3D08">
      <w:pPr>
        <w:widowControl w:val="0"/>
        <w:rPr>
          <w:sz w:val="28"/>
          <w:szCs w:val="28"/>
        </w:rPr>
      </w:pPr>
    </w:p>
    <w:p w14:paraId="12B54D8C" w14:textId="09A1CB97" w:rsidR="00AD3D08" w:rsidRPr="00AD3D08" w:rsidRDefault="00AD3D08" w:rsidP="00647F77">
      <w:pPr>
        <w:widowControl w:val="0"/>
        <w:rPr>
          <w:i/>
          <w:sz w:val="28"/>
          <w:szCs w:val="28"/>
        </w:rPr>
      </w:pPr>
      <w:r w:rsidRPr="00AD3D08">
        <w:rPr>
          <w:sz w:val="28"/>
          <w:szCs w:val="28"/>
        </w:rPr>
        <w:t>Направление подготовки 09.03.04 «Программная инженерия»</w:t>
      </w:r>
    </w:p>
    <w:p w14:paraId="506CBA97" w14:textId="77777777" w:rsidR="00AD3D08" w:rsidRPr="00AD3D08" w:rsidRDefault="00AD3D08" w:rsidP="00AD3D08">
      <w:pPr>
        <w:widowControl w:val="0"/>
        <w:jc w:val="center"/>
        <w:rPr>
          <w:b/>
          <w:sz w:val="28"/>
          <w:szCs w:val="28"/>
        </w:rPr>
      </w:pPr>
    </w:p>
    <w:p w14:paraId="763F1EAD" w14:textId="77777777" w:rsidR="00AD3D08" w:rsidRPr="00AD3D08" w:rsidRDefault="00AD3D08" w:rsidP="00AD3D08">
      <w:pPr>
        <w:widowControl w:val="0"/>
        <w:jc w:val="center"/>
        <w:rPr>
          <w:b/>
          <w:sz w:val="28"/>
          <w:szCs w:val="28"/>
        </w:rPr>
      </w:pPr>
      <w:r w:rsidRPr="00AD3D08">
        <w:rPr>
          <w:b/>
          <w:sz w:val="28"/>
          <w:szCs w:val="28"/>
        </w:rPr>
        <w:t>ИНДИВИДУАЛЬНОЕ ЗАДАНИЕ</w:t>
      </w:r>
    </w:p>
    <w:p w14:paraId="0E86348B" w14:textId="351FB405" w:rsidR="00AD3D08" w:rsidRPr="00AD3D08" w:rsidRDefault="00AD3D08" w:rsidP="00647F77">
      <w:pPr>
        <w:widowControl w:val="0"/>
        <w:jc w:val="center"/>
        <w:rPr>
          <w:i/>
          <w:sz w:val="28"/>
          <w:szCs w:val="28"/>
        </w:rPr>
      </w:pPr>
      <w:r w:rsidRPr="00AD3D08">
        <w:rPr>
          <w:b/>
          <w:sz w:val="28"/>
          <w:szCs w:val="28"/>
        </w:rPr>
        <w:t xml:space="preserve">на производственную практику </w:t>
      </w:r>
    </w:p>
    <w:p w14:paraId="4D9A7B8E" w14:textId="77777777" w:rsidR="00AD3D08" w:rsidRPr="00AD3D08" w:rsidRDefault="00AD3D08" w:rsidP="00AD3D08">
      <w:pPr>
        <w:rPr>
          <w:color w:val="000000"/>
          <w:sz w:val="28"/>
          <w:szCs w:val="28"/>
        </w:rPr>
      </w:pPr>
    </w:p>
    <w:p w14:paraId="4AC731A3" w14:textId="26259AE7" w:rsidR="00AD3D08" w:rsidRPr="00AD3D08" w:rsidRDefault="00AD3D08" w:rsidP="00AD3D08">
      <w:pPr>
        <w:rPr>
          <w:rFonts w:eastAsia="Arial Unicode MS"/>
          <w:i/>
          <w:color w:val="000000"/>
          <w:sz w:val="28"/>
          <w:szCs w:val="28"/>
          <w:lang w:bidi="ru-RU"/>
        </w:rPr>
      </w:pPr>
      <w:r w:rsidRPr="00AD3D08">
        <w:rPr>
          <w:color w:val="000000"/>
          <w:sz w:val="28"/>
          <w:szCs w:val="28"/>
        </w:rPr>
        <w:t>для о</w:t>
      </w:r>
      <w:r w:rsidRPr="00AD3D08">
        <w:rPr>
          <w:sz w:val="28"/>
          <w:szCs w:val="28"/>
        </w:rPr>
        <w:t>бучающегося</w:t>
      </w:r>
      <w:r w:rsidRPr="00AD3D08">
        <w:rPr>
          <w:color w:val="000000"/>
          <w:sz w:val="28"/>
          <w:szCs w:val="28"/>
        </w:rPr>
        <w:t xml:space="preserve"> Шорина Владислава Дмитриевича</w:t>
      </w:r>
    </w:p>
    <w:p w14:paraId="5326A0BC" w14:textId="0A433463" w:rsidR="00AD3D08" w:rsidRDefault="00AD3D08" w:rsidP="00AD3D08">
      <w:pPr>
        <w:rPr>
          <w:sz w:val="28"/>
          <w:szCs w:val="28"/>
        </w:rPr>
      </w:pPr>
      <w:r w:rsidRPr="00AD3D08">
        <w:rPr>
          <w:sz w:val="28"/>
          <w:szCs w:val="28"/>
        </w:rPr>
        <w:t>3 курса очной формы обучения, группы 71ПГ</w:t>
      </w:r>
    </w:p>
    <w:p w14:paraId="4F3D6CB1" w14:textId="77777777" w:rsidR="00647F77" w:rsidRPr="00AD3D08" w:rsidRDefault="00647F77" w:rsidP="00AD3D08">
      <w:pPr>
        <w:rPr>
          <w:color w:val="000000"/>
          <w:sz w:val="28"/>
          <w:szCs w:val="28"/>
        </w:rPr>
      </w:pPr>
    </w:p>
    <w:p w14:paraId="3CDB03B1" w14:textId="1E05E5CE" w:rsidR="00AD3D08" w:rsidRPr="00AD3D08" w:rsidRDefault="00AD3D08" w:rsidP="00AD3D08">
      <w:pPr>
        <w:rPr>
          <w:color w:val="000000"/>
          <w:sz w:val="28"/>
          <w:szCs w:val="28"/>
        </w:rPr>
      </w:pPr>
      <w:r w:rsidRPr="00AD3D08">
        <w:rPr>
          <w:color w:val="000000"/>
          <w:sz w:val="28"/>
          <w:szCs w:val="28"/>
        </w:rPr>
        <w:t>Место прохождения практики: АНО «Центр Интернет-образования»</w:t>
      </w:r>
    </w:p>
    <w:p w14:paraId="39295FD6" w14:textId="77777777" w:rsidR="00AD3D08" w:rsidRPr="00AD3D08" w:rsidRDefault="00AD3D08" w:rsidP="00AD3D08">
      <w:pPr>
        <w:rPr>
          <w:sz w:val="28"/>
          <w:szCs w:val="28"/>
        </w:rPr>
      </w:pPr>
      <w:r w:rsidRPr="00AD3D08">
        <w:rPr>
          <w:color w:val="000000"/>
          <w:sz w:val="28"/>
          <w:szCs w:val="28"/>
        </w:rPr>
        <w:t>Срок прохождения практики с «7» июля 2020 г. по «20» июля 2020 г.</w:t>
      </w:r>
    </w:p>
    <w:p w14:paraId="034E79F9" w14:textId="77777777" w:rsidR="00AD3D08" w:rsidRPr="00AD3D08" w:rsidRDefault="00AD3D08" w:rsidP="00AD3D08">
      <w:pPr>
        <w:pStyle w:val="ab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74AA0824" w14:textId="77777777" w:rsidR="00AD3D08" w:rsidRPr="00AD3D08" w:rsidRDefault="00AD3D08" w:rsidP="00AD3D08">
      <w:pPr>
        <w:pStyle w:val="ab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AD3D08">
        <w:rPr>
          <w:b/>
          <w:color w:val="000000"/>
          <w:sz w:val="28"/>
          <w:szCs w:val="28"/>
        </w:rPr>
        <w:t xml:space="preserve">Содержание практики (вопросы, подлежащие изучению): </w:t>
      </w:r>
    </w:p>
    <w:p w14:paraId="3A07403F" w14:textId="77777777" w:rsidR="00AD3D08" w:rsidRPr="00AD3D08" w:rsidRDefault="00AD3D08" w:rsidP="00AD3D08">
      <w:pPr>
        <w:pStyle w:val="af1"/>
        <w:numPr>
          <w:ilvl w:val="0"/>
          <w:numId w:val="37"/>
        </w:numPr>
        <w:tabs>
          <w:tab w:val="left" w:pos="284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D3D08">
        <w:rPr>
          <w:rFonts w:ascii="Times New Roman" w:hAnsi="Times New Roman"/>
          <w:sz w:val="28"/>
          <w:szCs w:val="28"/>
          <w:highlight w:val="yellow"/>
        </w:rPr>
        <w:t>Определение требований к функциональной возможности создания проекта и ведения общей информации проекта;</w:t>
      </w:r>
    </w:p>
    <w:p w14:paraId="43388255" w14:textId="77777777" w:rsidR="00AD3D08" w:rsidRPr="00AD3D08" w:rsidRDefault="00AD3D08" w:rsidP="00AD3D08">
      <w:pPr>
        <w:pStyle w:val="af1"/>
        <w:numPr>
          <w:ilvl w:val="0"/>
          <w:numId w:val="37"/>
        </w:numPr>
        <w:tabs>
          <w:tab w:val="left" w:pos="284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D3D08">
        <w:rPr>
          <w:rFonts w:ascii="Times New Roman" w:hAnsi="Times New Roman"/>
          <w:sz w:val="28"/>
          <w:szCs w:val="28"/>
          <w:highlight w:val="yellow"/>
        </w:rPr>
        <w:t>Построение логической схемы базы данных;</w:t>
      </w:r>
    </w:p>
    <w:p w14:paraId="69ECE1B9" w14:textId="77777777" w:rsidR="00AD3D08" w:rsidRPr="00AD3D08" w:rsidRDefault="00AD3D08" w:rsidP="00AD3D08">
      <w:pPr>
        <w:pStyle w:val="af1"/>
        <w:numPr>
          <w:ilvl w:val="0"/>
          <w:numId w:val="37"/>
        </w:numPr>
        <w:tabs>
          <w:tab w:val="left" w:pos="284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D3D08">
        <w:rPr>
          <w:rFonts w:ascii="Times New Roman" w:hAnsi="Times New Roman"/>
          <w:sz w:val="28"/>
          <w:szCs w:val="28"/>
          <w:highlight w:val="yellow"/>
        </w:rPr>
        <w:t>Проектирование функциональной возможности создания проекта и ведения общей информации проекта;</w:t>
      </w:r>
    </w:p>
    <w:p w14:paraId="3F9C7729" w14:textId="77777777" w:rsidR="00AD3D08" w:rsidRPr="00AD3D08" w:rsidRDefault="00AD3D08" w:rsidP="00AD3D08">
      <w:pPr>
        <w:pStyle w:val="af1"/>
        <w:numPr>
          <w:ilvl w:val="0"/>
          <w:numId w:val="37"/>
        </w:numPr>
        <w:tabs>
          <w:tab w:val="left" w:pos="284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D3D08">
        <w:rPr>
          <w:rFonts w:ascii="Times New Roman" w:hAnsi="Times New Roman"/>
          <w:sz w:val="28"/>
          <w:szCs w:val="28"/>
          <w:highlight w:val="yellow"/>
        </w:rPr>
        <w:t>Реализация функциональной возможности создания проекта и ведения общей информации проекта;</w:t>
      </w:r>
    </w:p>
    <w:p w14:paraId="70942A85" w14:textId="77777777" w:rsidR="00AD3D08" w:rsidRPr="00AD3D08" w:rsidRDefault="00AD3D08" w:rsidP="00AD3D08">
      <w:pPr>
        <w:pStyle w:val="af1"/>
        <w:tabs>
          <w:tab w:val="left" w:pos="284"/>
        </w:tabs>
        <w:spacing w:after="0" w:line="240" w:lineRule="auto"/>
        <w:ind w:left="0"/>
        <w:contextualSpacing w:val="0"/>
        <w:rPr>
          <w:rFonts w:ascii="Times New Roman" w:hAnsi="Times New Roman"/>
          <w:sz w:val="28"/>
          <w:szCs w:val="28"/>
        </w:rPr>
      </w:pPr>
    </w:p>
    <w:p w14:paraId="7F302D38" w14:textId="77777777" w:rsidR="00AD3D08" w:rsidRPr="00AD3D08" w:rsidRDefault="00AD3D08" w:rsidP="00AD3D08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AD3D08">
        <w:rPr>
          <w:b/>
          <w:color w:val="000000"/>
          <w:sz w:val="28"/>
          <w:szCs w:val="28"/>
        </w:rPr>
        <w:t>Планируемые результаты практики:</w:t>
      </w:r>
    </w:p>
    <w:p w14:paraId="7643B5C0" w14:textId="77777777" w:rsidR="00AD3D08" w:rsidRPr="00AD3D08" w:rsidRDefault="00AD3D08" w:rsidP="00AD3D08">
      <w:pPr>
        <w:pStyle w:val="af1"/>
        <w:widowControl w:val="0"/>
        <w:numPr>
          <w:ilvl w:val="0"/>
          <w:numId w:val="38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D3D08">
        <w:rPr>
          <w:rFonts w:ascii="Times New Roman" w:hAnsi="Times New Roman"/>
          <w:sz w:val="28"/>
          <w:szCs w:val="28"/>
          <w:highlight w:val="yellow"/>
        </w:rPr>
        <w:t>Требования к функциональной возможности создания проекта и ведения общей информации проекта;</w:t>
      </w:r>
    </w:p>
    <w:p w14:paraId="1EA0830F" w14:textId="77777777" w:rsidR="00AD3D08" w:rsidRPr="00AD3D08" w:rsidRDefault="00AD3D08" w:rsidP="00AD3D08">
      <w:pPr>
        <w:pStyle w:val="af1"/>
        <w:widowControl w:val="0"/>
        <w:numPr>
          <w:ilvl w:val="0"/>
          <w:numId w:val="38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D3D08">
        <w:rPr>
          <w:rFonts w:ascii="Times New Roman" w:hAnsi="Times New Roman"/>
          <w:sz w:val="28"/>
          <w:szCs w:val="28"/>
          <w:highlight w:val="yellow"/>
        </w:rPr>
        <w:t>База данных;</w:t>
      </w:r>
    </w:p>
    <w:p w14:paraId="0ED0971E" w14:textId="77777777" w:rsidR="00AD3D08" w:rsidRPr="00AD3D08" w:rsidRDefault="00AD3D08" w:rsidP="00AD3D08">
      <w:pPr>
        <w:pStyle w:val="af1"/>
        <w:widowControl w:val="0"/>
        <w:numPr>
          <w:ilvl w:val="0"/>
          <w:numId w:val="38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D3D08">
        <w:rPr>
          <w:rFonts w:ascii="Times New Roman" w:hAnsi="Times New Roman"/>
          <w:sz w:val="28"/>
          <w:szCs w:val="28"/>
          <w:highlight w:val="yellow"/>
        </w:rPr>
        <w:t>Реализованные функции создания и заполнения общей информации о проекте;</w:t>
      </w:r>
    </w:p>
    <w:p w14:paraId="73420401" w14:textId="77777777" w:rsidR="00AD3D08" w:rsidRPr="00AD3D08" w:rsidRDefault="00AD3D08" w:rsidP="00AD3D08">
      <w:pPr>
        <w:pStyle w:val="af1"/>
        <w:widowControl w:val="0"/>
        <w:numPr>
          <w:ilvl w:val="0"/>
          <w:numId w:val="38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contextualSpacing w:val="0"/>
        <w:jc w:val="both"/>
        <w:rPr>
          <w:rStyle w:val="FontStyle46"/>
          <w:sz w:val="28"/>
          <w:szCs w:val="28"/>
          <w:highlight w:val="yellow"/>
        </w:rPr>
      </w:pPr>
      <w:r w:rsidRPr="00AD3D08">
        <w:rPr>
          <w:rStyle w:val="FontStyle46"/>
          <w:sz w:val="28"/>
          <w:szCs w:val="28"/>
          <w:highlight w:val="yellow"/>
        </w:rPr>
        <w:t>Исходный текст серверной части.</w:t>
      </w:r>
    </w:p>
    <w:p w14:paraId="46A09DB6" w14:textId="77777777" w:rsidR="00AD3D08" w:rsidRPr="00AD3D08" w:rsidRDefault="00AD3D08" w:rsidP="00AD3D08">
      <w:pPr>
        <w:pStyle w:val="af1"/>
        <w:tabs>
          <w:tab w:val="left" w:pos="8910"/>
        </w:tabs>
        <w:spacing w:after="0" w:line="240" w:lineRule="auto"/>
        <w:ind w:left="0"/>
        <w:contextualSpacing w:val="0"/>
        <w:rPr>
          <w:rFonts w:ascii="Times New Roman" w:hAnsi="Times New Roman"/>
          <w:sz w:val="28"/>
          <w:szCs w:val="28"/>
        </w:rPr>
      </w:pPr>
    </w:p>
    <w:p w14:paraId="1ACF38FE" w14:textId="77777777" w:rsidR="00AD3D08" w:rsidRPr="00AD3D08" w:rsidRDefault="00AD3D08" w:rsidP="00AD3D08">
      <w:pPr>
        <w:pStyle w:val="af1"/>
        <w:tabs>
          <w:tab w:val="left" w:pos="8910"/>
        </w:tabs>
        <w:spacing w:after="0" w:line="240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r w:rsidRPr="00AD3D08">
        <w:rPr>
          <w:rFonts w:ascii="Times New Roman" w:hAnsi="Times New Roman"/>
          <w:sz w:val="28"/>
          <w:szCs w:val="28"/>
        </w:rPr>
        <w:t>Руководитель практики</w:t>
      </w:r>
    </w:p>
    <w:p w14:paraId="1ACA3501" w14:textId="77777777" w:rsidR="00AD3D08" w:rsidRPr="00AD3D08" w:rsidRDefault="00AD3D08" w:rsidP="00AD3D08">
      <w:pPr>
        <w:pStyle w:val="af1"/>
        <w:tabs>
          <w:tab w:val="left" w:pos="8910"/>
        </w:tabs>
        <w:spacing w:after="0" w:line="240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r w:rsidRPr="00AD3D08">
        <w:rPr>
          <w:rFonts w:ascii="Times New Roman" w:hAnsi="Times New Roman"/>
          <w:sz w:val="28"/>
          <w:szCs w:val="28"/>
        </w:rPr>
        <w:t>от университета                                                           ____________Фролов А.И.</w:t>
      </w:r>
    </w:p>
    <w:p w14:paraId="5A601AD6" w14:textId="77777777" w:rsidR="00AD3D08" w:rsidRPr="00AD3D08" w:rsidRDefault="00AD3D08" w:rsidP="00AD3D08">
      <w:pPr>
        <w:pStyle w:val="af1"/>
        <w:tabs>
          <w:tab w:val="left" w:pos="8910"/>
        </w:tabs>
        <w:spacing w:after="0" w:line="240" w:lineRule="auto"/>
        <w:ind w:left="0"/>
        <w:contextualSpacing w:val="0"/>
        <w:rPr>
          <w:rFonts w:ascii="Times New Roman" w:hAnsi="Times New Roman"/>
          <w:i/>
          <w:sz w:val="28"/>
          <w:szCs w:val="28"/>
        </w:rPr>
      </w:pPr>
    </w:p>
    <w:p w14:paraId="33F27BC7" w14:textId="77777777" w:rsidR="00AD3D08" w:rsidRPr="00AD3D08" w:rsidRDefault="00AD3D08" w:rsidP="00AD3D08">
      <w:pPr>
        <w:pStyle w:val="af1"/>
        <w:tabs>
          <w:tab w:val="left" w:pos="8910"/>
        </w:tabs>
        <w:spacing w:after="0" w:line="240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r w:rsidRPr="00AD3D08">
        <w:rPr>
          <w:rFonts w:ascii="Times New Roman" w:hAnsi="Times New Roman"/>
          <w:sz w:val="28"/>
          <w:szCs w:val="28"/>
        </w:rPr>
        <w:t>Согласовано:</w:t>
      </w:r>
    </w:p>
    <w:p w14:paraId="78835AAE" w14:textId="77777777" w:rsidR="00AD3D08" w:rsidRPr="00AD3D08" w:rsidRDefault="00AD3D08" w:rsidP="00AD3D08">
      <w:pPr>
        <w:pStyle w:val="af1"/>
        <w:tabs>
          <w:tab w:val="left" w:pos="8910"/>
        </w:tabs>
        <w:spacing w:after="0" w:line="240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r w:rsidRPr="00AD3D08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14:paraId="623AB9CC" w14:textId="7DF75596" w:rsidR="00AD3D08" w:rsidRPr="00AD3D08" w:rsidRDefault="00AD3D08" w:rsidP="00AD3D08">
      <w:pPr>
        <w:pStyle w:val="af1"/>
        <w:tabs>
          <w:tab w:val="left" w:pos="8910"/>
        </w:tabs>
        <w:spacing w:after="0" w:line="240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r w:rsidRPr="00AD3D08">
        <w:rPr>
          <w:rFonts w:ascii="Times New Roman" w:hAnsi="Times New Roman"/>
          <w:sz w:val="28"/>
          <w:szCs w:val="28"/>
        </w:rPr>
        <w:t>от профильной организации                                     ____________Забелин С.А.</w:t>
      </w:r>
    </w:p>
    <w:p w14:paraId="01F6B93B" w14:textId="77777777" w:rsidR="00AD3D08" w:rsidRPr="00AD3D08" w:rsidRDefault="00AD3D08" w:rsidP="00AD3D08">
      <w:pPr>
        <w:rPr>
          <w:sz w:val="28"/>
          <w:szCs w:val="28"/>
        </w:rPr>
      </w:pPr>
    </w:p>
    <w:p w14:paraId="6BA7EB62" w14:textId="25373139" w:rsidR="00647F77" w:rsidRPr="00AD3D08" w:rsidRDefault="00AD3D08" w:rsidP="00AD3D08">
      <w:pPr>
        <w:rPr>
          <w:sz w:val="28"/>
          <w:szCs w:val="28"/>
        </w:rPr>
      </w:pPr>
      <w:r w:rsidRPr="00AD3D08">
        <w:rPr>
          <w:sz w:val="28"/>
          <w:szCs w:val="28"/>
        </w:rPr>
        <w:t>Задание принял:</w:t>
      </w:r>
      <w:r w:rsidRPr="00AD3D08">
        <w:rPr>
          <w:sz w:val="28"/>
          <w:szCs w:val="28"/>
        </w:rPr>
        <w:tab/>
      </w:r>
      <w:r w:rsidRPr="00AD3D08">
        <w:rPr>
          <w:sz w:val="28"/>
          <w:szCs w:val="28"/>
        </w:rPr>
        <w:tab/>
      </w:r>
      <w:r w:rsidRPr="00AD3D08">
        <w:rPr>
          <w:sz w:val="28"/>
          <w:szCs w:val="28"/>
        </w:rPr>
        <w:tab/>
      </w:r>
      <w:r w:rsidRPr="00AD3D08">
        <w:rPr>
          <w:sz w:val="28"/>
          <w:szCs w:val="28"/>
        </w:rPr>
        <w:tab/>
      </w:r>
      <w:r w:rsidRPr="00AD3D08">
        <w:rPr>
          <w:sz w:val="28"/>
          <w:szCs w:val="28"/>
        </w:rPr>
        <w:tab/>
      </w:r>
      <w:r w:rsidRPr="00AD3D08">
        <w:rPr>
          <w:sz w:val="28"/>
          <w:szCs w:val="28"/>
        </w:rPr>
        <w:tab/>
        <w:t xml:space="preserve">       </w:t>
      </w:r>
      <w:proofErr w:type="gramStart"/>
      <w:r w:rsidRPr="00AD3D08">
        <w:rPr>
          <w:sz w:val="28"/>
          <w:szCs w:val="28"/>
        </w:rPr>
        <w:t xml:space="preserve">   </w:t>
      </w:r>
      <w:r w:rsidRPr="00AD3D08">
        <w:rPr>
          <w:color w:val="000000"/>
          <w:sz w:val="28"/>
          <w:szCs w:val="28"/>
        </w:rPr>
        <w:t>«</w:t>
      </w:r>
      <w:proofErr w:type="gramEnd"/>
      <w:r w:rsidRPr="00AD3D08">
        <w:rPr>
          <w:color w:val="000000"/>
          <w:sz w:val="28"/>
          <w:szCs w:val="28"/>
        </w:rPr>
        <w:t>7» июля 2020 г.</w:t>
      </w:r>
    </w:p>
    <w:sectPr w:rsidR="00647F77" w:rsidRPr="00AD3D08" w:rsidSect="00C971DA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FE8C9" w14:textId="77777777" w:rsidR="008A2011" w:rsidRDefault="008A2011">
      <w:r>
        <w:separator/>
      </w:r>
    </w:p>
  </w:endnote>
  <w:endnote w:type="continuationSeparator" w:id="0">
    <w:p w14:paraId="3A7747C9" w14:textId="77777777" w:rsidR="008A2011" w:rsidRDefault="008A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2BFDE" w14:textId="77777777" w:rsidR="008A2011" w:rsidRDefault="008A2011">
      <w:r>
        <w:separator/>
      </w:r>
    </w:p>
  </w:footnote>
  <w:footnote w:type="continuationSeparator" w:id="0">
    <w:p w14:paraId="171BA02F" w14:textId="77777777" w:rsidR="008A2011" w:rsidRDefault="008A2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597B4" w14:textId="77777777" w:rsidR="00581215" w:rsidRDefault="00581215" w:rsidP="001C35A9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8E1CD2"/>
    <w:lvl w:ilvl="0">
      <w:numFmt w:val="bullet"/>
      <w:lvlText w:val="*"/>
      <w:lvlJc w:val="left"/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1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2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3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4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5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6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7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8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1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2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3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4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5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6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7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8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</w:abstractNum>
  <w:abstractNum w:abstractNumId="3" w15:restartNumberingAfterBreak="0">
    <w:nsid w:val="03020AD4"/>
    <w:multiLevelType w:val="singleLevel"/>
    <w:tmpl w:val="1660D10A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4" w15:restartNumberingAfterBreak="0">
    <w:nsid w:val="0CA37DC4"/>
    <w:multiLevelType w:val="hybridMultilevel"/>
    <w:tmpl w:val="3BD4BAC2"/>
    <w:lvl w:ilvl="0" w:tplc="BD6085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/>
      </w:rPr>
    </w:lvl>
    <w:lvl w:ilvl="1" w:tplc="041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F9150CC"/>
    <w:multiLevelType w:val="hybridMultilevel"/>
    <w:tmpl w:val="F282FB6E"/>
    <w:lvl w:ilvl="0" w:tplc="B62097E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FB30AF"/>
    <w:multiLevelType w:val="hybridMultilevel"/>
    <w:tmpl w:val="2132D89E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114F45E0"/>
    <w:multiLevelType w:val="hybridMultilevel"/>
    <w:tmpl w:val="B2BC8CDA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188C5BC8"/>
    <w:multiLevelType w:val="multilevel"/>
    <w:tmpl w:val="F282FB6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022026"/>
    <w:multiLevelType w:val="hybridMultilevel"/>
    <w:tmpl w:val="1FC4EBB4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193840A7"/>
    <w:multiLevelType w:val="hybridMultilevel"/>
    <w:tmpl w:val="8DAC63D8"/>
    <w:lvl w:ilvl="0" w:tplc="B62097E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8C64BA"/>
    <w:multiLevelType w:val="multilevel"/>
    <w:tmpl w:val="1AEE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F2105"/>
    <w:multiLevelType w:val="hybridMultilevel"/>
    <w:tmpl w:val="012401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2B25"/>
    <w:multiLevelType w:val="hybridMultilevel"/>
    <w:tmpl w:val="9ABC9704"/>
    <w:lvl w:ilvl="0" w:tplc="F9E6B606">
      <w:start w:val="1"/>
      <w:numFmt w:val="bullet"/>
      <w:lvlText w:val=""/>
      <w:lvlJc w:val="left"/>
      <w:pPr>
        <w:tabs>
          <w:tab w:val="num" w:pos="144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E13C6E"/>
    <w:multiLevelType w:val="hybridMultilevel"/>
    <w:tmpl w:val="31A8732C"/>
    <w:lvl w:ilvl="0" w:tplc="D40EDB36">
      <w:start w:val="1"/>
      <w:numFmt w:val="bullet"/>
      <w:lvlText w:val=""/>
      <w:lvlJc w:val="left"/>
      <w:pPr>
        <w:tabs>
          <w:tab w:val="num" w:pos="1452"/>
        </w:tabs>
        <w:ind w:left="1452" w:hanging="88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382B0F9E"/>
    <w:multiLevelType w:val="hybridMultilevel"/>
    <w:tmpl w:val="8D847B10"/>
    <w:lvl w:ilvl="0" w:tplc="B798CE68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0F44E5"/>
    <w:multiLevelType w:val="hybridMultilevel"/>
    <w:tmpl w:val="E2488CF6"/>
    <w:lvl w:ilvl="0" w:tplc="BD6085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57B"/>
    <w:multiLevelType w:val="hybridMultilevel"/>
    <w:tmpl w:val="C6D6B34E"/>
    <w:lvl w:ilvl="0" w:tplc="1D92D5CC">
      <w:start w:val="1"/>
      <w:numFmt w:val="bullet"/>
      <w:lvlText w:val="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0845EA"/>
    <w:multiLevelType w:val="hybridMultilevel"/>
    <w:tmpl w:val="5D32C2AE"/>
    <w:lvl w:ilvl="0" w:tplc="BD6085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C7E1E"/>
    <w:multiLevelType w:val="hybridMultilevel"/>
    <w:tmpl w:val="2FBE1878"/>
    <w:lvl w:ilvl="0" w:tplc="B62097E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DB203F"/>
    <w:multiLevelType w:val="hybridMultilevel"/>
    <w:tmpl w:val="A462EC1A"/>
    <w:lvl w:ilvl="0" w:tplc="0419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1" w15:restartNumberingAfterBreak="0">
    <w:nsid w:val="4682244D"/>
    <w:multiLevelType w:val="hybridMultilevel"/>
    <w:tmpl w:val="A0FEE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A373B"/>
    <w:multiLevelType w:val="singleLevel"/>
    <w:tmpl w:val="15F84B34"/>
    <w:lvl w:ilvl="0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3" w15:restartNumberingAfterBreak="0">
    <w:nsid w:val="4BF77CC9"/>
    <w:multiLevelType w:val="hybridMultilevel"/>
    <w:tmpl w:val="DD6AEC6E"/>
    <w:lvl w:ilvl="0" w:tplc="BD60852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812055"/>
    <w:multiLevelType w:val="hybridMultilevel"/>
    <w:tmpl w:val="4468BCBA"/>
    <w:lvl w:ilvl="0" w:tplc="BD6085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84BFB"/>
    <w:multiLevelType w:val="hybridMultilevel"/>
    <w:tmpl w:val="B3205CF2"/>
    <w:lvl w:ilvl="0" w:tplc="B798CE68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322763"/>
    <w:multiLevelType w:val="hybridMultilevel"/>
    <w:tmpl w:val="51C66DBA"/>
    <w:lvl w:ilvl="0" w:tplc="BD6085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A366D"/>
    <w:multiLevelType w:val="hybridMultilevel"/>
    <w:tmpl w:val="556A31C8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8" w15:restartNumberingAfterBreak="0">
    <w:nsid w:val="672C4409"/>
    <w:multiLevelType w:val="hybridMultilevel"/>
    <w:tmpl w:val="C504A4B8"/>
    <w:lvl w:ilvl="0" w:tplc="15F84B34">
      <w:start w:val="6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ED6489"/>
    <w:multiLevelType w:val="multilevel"/>
    <w:tmpl w:val="5CA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16FC6"/>
    <w:multiLevelType w:val="hybridMultilevel"/>
    <w:tmpl w:val="878C889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7C46"/>
    <w:multiLevelType w:val="hybridMultilevel"/>
    <w:tmpl w:val="A7EC8A50"/>
    <w:lvl w:ilvl="0" w:tplc="92C6570E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981DDB"/>
    <w:multiLevelType w:val="multilevel"/>
    <w:tmpl w:val="16BE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A56A7"/>
    <w:multiLevelType w:val="hybridMultilevel"/>
    <w:tmpl w:val="7918F050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4" w15:restartNumberingAfterBreak="0">
    <w:nsid w:val="7D712274"/>
    <w:multiLevelType w:val="hybridMultilevel"/>
    <w:tmpl w:val="F4BC7AA4"/>
    <w:lvl w:ilvl="0" w:tplc="BD60852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72067F"/>
    <w:multiLevelType w:val="hybridMultilevel"/>
    <w:tmpl w:val="C9A20484"/>
    <w:lvl w:ilvl="0" w:tplc="D6C25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8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3"/>
  </w:num>
  <w:num w:numId="7">
    <w:abstractNumId w:val="24"/>
  </w:num>
  <w:num w:numId="8">
    <w:abstractNumId w:val="4"/>
  </w:num>
  <w:num w:numId="9">
    <w:abstractNumId w:val="23"/>
  </w:num>
  <w:num w:numId="10">
    <w:abstractNumId w:val="34"/>
  </w:num>
  <w:num w:numId="11">
    <w:abstractNumId w:val="22"/>
  </w:num>
  <w:num w:numId="12">
    <w:abstractNumId w:val="1"/>
  </w:num>
  <w:num w:numId="13">
    <w:abstractNumId w:val="2"/>
  </w:num>
  <w:num w:numId="14">
    <w:abstractNumId w:val="17"/>
  </w:num>
  <w:num w:numId="15">
    <w:abstractNumId w:val="20"/>
  </w:num>
  <w:num w:numId="16">
    <w:abstractNumId w:val="14"/>
  </w:num>
  <w:num w:numId="17">
    <w:abstractNumId w:val="25"/>
  </w:num>
  <w:num w:numId="18">
    <w:abstractNumId w:val="7"/>
  </w:num>
  <w:num w:numId="19">
    <w:abstractNumId w:val="9"/>
  </w:num>
  <w:num w:numId="20">
    <w:abstractNumId w:val="33"/>
  </w:num>
  <w:num w:numId="21">
    <w:abstractNumId w:val="27"/>
  </w:num>
  <w:num w:numId="22">
    <w:abstractNumId w:val="6"/>
  </w:num>
  <w:num w:numId="23">
    <w:abstractNumId w:val="31"/>
  </w:num>
  <w:num w:numId="24">
    <w:abstractNumId w:val="15"/>
  </w:num>
  <w:num w:numId="25">
    <w:abstractNumId w:val="21"/>
  </w:num>
  <w:num w:numId="26">
    <w:abstractNumId w:val="26"/>
  </w:num>
  <w:num w:numId="27">
    <w:abstractNumId w:val="16"/>
  </w:num>
  <w:num w:numId="28">
    <w:abstractNumId w:val="18"/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3"/>
  </w:num>
  <w:num w:numId="32">
    <w:abstractNumId w:val="32"/>
  </w:num>
  <w:num w:numId="33">
    <w:abstractNumId w:val="29"/>
  </w:num>
  <w:num w:numId="34">
    <w:abstractNumId w:val="11"/>
  </w:num>
  <w:num w:numId="35">
    <w:abstractNumId w:val="35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027"/>
    <w:rsid w:val="0000236B"/>
    <w:rsid w:val="00003DBA"/>
    <w:rsid w:val="00003E88"/>
    <w:rsid w:val="00004026"/>
    <w:rsid w:val="00005E49"/>
    <w:rsid w:val="00015F5C"/>
    <w:rsid w:val="00016134"/>
    <w:rsid w:val="00020F08"/>
    <w:rsid w:val="00023C03"/>
    <w:rsid w:val="000244EF"/>
    <w:rsid w:val="000263F6"/>
    <w:rsid w:val="00032DD7"/>
    <w:rsid w:val="00033E83"/>
    <w:rsid w:val="00036F76"/>
    <w:rsid w:val="00041C48"/>
    <w:rsid w:val="00043112"/>
    <w:rsid w:val="00044D81"/>
    <w:rsid w:val="00056A86"/>
    <w:rsid w:val="00064E7A"/>
    <w:rsid w:val="00065E2F"/>
    <w:rsid w:val="00066653"/>
    <w:rsid w:val="00071815"/>
    <w:rsid w:val="00077D20"/>
    <w:rsid w:val="00080394"/>
    <w:rsid w:val="00080D71"/>
    <w:rsid w:val="00094573"/>
    <w:rsid w:val="00094D5C"/>
    <w:rsid w:val="0009545A"/>
    <w:rsid w:val="000956C1"/>
    <w:rsid w:val="000A6CE5"/>
    <w:rsid w:val="000A7959"/>
    <w:rsid w:val="000B1875"/>
    <w:rsid w:val="000B29FD"/>
    <w:rsid w:val="000B3D0A"/>
    <w:rsid w:val="000C08A1"/>
    <w:rsid w:val="000C35E6"/>
    <w:rsid w:val="000C3690"/>
    <w:rsid w:val="000C3C3D"/>
    <w:rsid w:val="000C5B3A"/>
    <w:rsid w:val="000C7600"/>
    <w:rsid w:val="000E64F1"/>
    <w:rsid w:val="000E7706"/>
    <w:rsid w:val="000F0BB4"/>
    <w:rsid w:val="000F1B4D"/>
    <w:rsid w:val="000F4375"/>
    <w:rsid w:val="000F6DF6"/>
    <w:rsid w:val="00105422"/>
    <w:rsid w:val="001100AC"/>
    <w:rsid w:val="001118B7"/>
    <w:rsid w:val="0011686F"/>
    <w:rsid w:val="00116FE9"/>
    <w:rsid w:val="0011741F"/>
    <w:rsid w:val="00121DAF"/>
    <w:rsid w:val="0012503D"/>
    <w:rsid w:val="0012551F"/>
    <w:rsid w:val="00132910"/>
    <w:rsid w:val="001358F0"/>
    <w:rsid w:val="00137670"/>
    <w:rsid w:val="00137734"/>
    <w:rsid w:val="00143FC2"/>
    <w:rsid w:val="001448B9"/>
    <w:rsid w:val="00145F80"/>
    <w:rsid w:val="00150059"/>
    <w:rsid w:val="00151704"/>
    <w:rsid w:val="00151BD5"/>
    <w:rsid w:val="001600A6"/>
    <w:rsid w:val="00163369"/>
    <w:rsid w:val="001637FB"/>
    <w:rsid w:val="00163EEF"/>
    <w:rsid w:val="00173B33"/>
    <w:rsid w:val="00186381"/>
    <w:rsid w:val="001865B0"/>
    <w:rsid w:val="00190339"/>
    <w:rsid w:val="001917FB"/>
    <w:rsid w:val="001957CD"/>
    <w:rsid w:val="00195F1A"/>
    <w:rsid w:val="00196821"/>
    <w:rsid w:val="001A0ADB"/>
    <w:rsid w:val="001A5CF0"/>
    <w:rsid w:val="001B0D03"/>
    <w:rsid w:val="001B2598"/>
    <w:rsid w:val="001B3692"/>
    <w:rsid w:val="001B5F4A"/>
    <w:rsid w:val="001C005D"/>
    <w:rsid w:val="001C1AEA"/>
    <w:rsid w:val="001C35A9"/>
    <w:rsid w:val="001C3DF2"/>
    <w:rsid w:val="001C5036"/>
    <w:rsid w:val="001C53AC"/>
    <w:rsid w:val="001C62B3"/>
    <w:rsid w:val="001C6526"/>
    <w:rsid w:val="001D31AF"/>
    <w:rsid w:val="001D7778"/>
    <w:rsid w:val="001D7875"/>
    <w:rsid w:val="001E2EF3"/>
    <w:rsid w:val="001E3E7A"/>
    <w:rsid w:val="001E79EE"/>
    <w:rsid w:val="001F4635"/>
    <w:rsid w:val="001F641B"/>
    <w:rsid w:val="001F7558"/>
    <w:rsid w:val="001F763C"/>
    <w:rsid w:val="002015B4"/>
    <w:rsid w:val="00202952"/>
    <w:rsid w:val="0020437A"/>
    <w:rsid w:val="00204844"/>
    <w:rsid w:val="00205F8B"/>
    <w:rsid w:val="00207D9D"/>
    <w:rsid w:val="00213855"/>
    <w:rsid w:val="00214066"/>
    <w:rsid w:val="00215CFC"/>
    <w:rsid w:val="0021615E"/>
    <w:rsid w:val="0022574A"/>
    <w:rsid w:val="00225764"/>
    <w:rsid w:val="00230CE4"/>
    <w:rsid w:val="00235561"/>
    <w:rsid w:val="00240BA4"/>
    <w:rsid w:val="00246203"/>
    <w:rsid w:val="00252656"/>
    <w:rsid w:val="00254541"/>
    <w:rsid w:val="00256DAA"/>
    <w:rsid w:val="00256DFA"/>
    <w:rsid w:val="00257A1C"/>
    <w:rsid w:val="002672EF"/>
    <w:rsid w:val="00267E3E"/>
    <w:rsid w:val="002706C5"/>
    <w:rsid w:val="00276F12"/>
    <w:rsid w:val="002775A3"/>
    <w:rsid w:val="002827D6"/>
    <w:rsid w:val="002853A0"/>
    <w:rsid w:val="0029174C"/>
    <w:rsid w:val="002932C6"/>
    <w:rsid w:val="002959B5"/>
    <w:rsid w:val="002A152D"/>
    <w:rsid w:val="002A1F96"/>
    <w:rsid w:val="002A28C2"/>
    <w:rsid w:val="002A3FAD"/>
    <w:rsid w:val="002A68F2"/>
    <w:rsid w:val="002B34AC"/>
    <w:rsid w:val="002B4A85"/>
    <w:rsid w:val="002B5D01"/>
    <w:rsid w:val="002C08F7"/>
    <w:rsid w:val="002C4060"/>
    <w:rsid w:val="002C53DB"/>
    <w:rsid w:val="002C6200"/>
    <w:rsid w:val="002D0C3B"/>
    <w:rsid w:val="002D2300"/>
    <w:rsid w:val="002D5FF1"/>
    <w:rsid w:val="002E0D9C"/>
    <w:rsid w:val="002E355F"/>
    <w:rsid w:val="002E3E5B"/>
    <w:rsid w:val="00300A2F"/>
    <w:rsid w:val="00301D6A"/>
    <w:rsid w:val="0030404D"/>
    <w:rsid w:val="003054C1"/>
    <w:rsid w:val="00306FFB"/>
    <w:rsid w:val="00310704"/>
    <w:rsid w:val="00321D29"/>
    <w:rsid w:val="00322156"/>
    <w:rsid w:val="003265AA"/>
    <w:rsid w:val="0032673E"/>
    <w:rsid w:val="00332C29"/>
    <w:rsid w:val="0034003B"/>
    <w:rsid w:val="00340397"/>
    <w:rsid w:val="003429F1"/>
    <w:rsid w:val="00343C61"/>
    <w:rsid w:val="00345C8D"/>
    <w:rsid w:val="00351E6D"/>
    <w:rsid w:val="00352D14"/>
    <w:rsid w:val="00352E62"/>
    <w:rsid w:val="003543E7"/>
    <w:rsid w:val="00354829"/>
    <w:rsid w:val="00354A6F"/>
    <w:rsid w:val="003615CE"/>
    <w:rsid w:val="0036230A"/>
    <w:rsid w:val="00363698"/>
    <w:rsid w:val="00363931"/>
    <w:rsid w:val="003704FB"/>
    <w:rsid w:val="003732B1"/>
    <w:rsid w:val="003741EB"/>
    <w:rsid w:val="00376266"/>
    <w:rsid w:val="0038023A"/>
    <w:rsid w:val="00382525"/>
    <w:rsid w:val="00385AE6"/>
    <w:rsid w:val="003913E2"/>
    <w:rsid w:val="00392709"/>
    <w:rsid w:val="003A094E"/>
    <w:rsid w:val="003B270C"/>
    <w:rsid w:val="003B2AF3"/>
    <w:rsid w:val="003B5641"/>
    <w:rsid w:val="003C5A37"/>
    <w:rsid w:val="003C6015"/>
    <w:rsid w:val="003C799E"/>
    <w:rsid w:val="003D0949"/>
    <w:rsid w:val="003D1346"/>
    <w:rsid w:val="003D1722"/>
    <w:rsid w:val="003D1822"/>
    <w:rsid w:val="003D4221"/>
    <w:rsid w:val="003D46EE"/>
    <w:rsid w:val="003D522B"/>
    <w:rsid w:val="003E2F74"/>
    <w:rsid w:val="003E3B03"/>
    <w:rsid w:val="003E73AB"/>
    <w:rsid w:val="003F0237"/>
    <w:rsid w:val="003F5006"/>
    <w:rsid w:val="003F7E16"/>
    <w:rsid w:val="00403671"/>
    <w:rsid w:val="00405EB3"/>
    <w:rsid w:val="00407CE3"/>
    <w:rsid w:val="00411540"/>
    <w:rsid w:val="00414311"/>
    <w:rsid w:val="00421831"/>
    <w:rsid w:val="00423115"/>
    <w:rsid w:val="00423808"/>
    <w:rsid w:val="00424D03"/>
    <w:rsid w:val="00427076"/>
    <w:rsid w:val="004278A6"/>
    <w:rsid w:val="00432ABA"/>
    <w:rsid w:val="0043357A"/>
    <w:rsid w:val="00437843"/>
    <w:rsid w:val="00440084"/>
    <w:rsid w:val="00445349"/>
    <w:rsid w:val="00446AF9"/>
    <w:rsid w:val="004477D2"/>
    <w:rsid w:val="0045099E"/>
    <w:rsid w:val="00450B59"/>
    <w:rsid w:val="00454B37"/>
    <w:rsid w:val="004626EC"/>
    <w:rsid w:val="0046649F"/>
    <w:rsid w:val="00467D06"/>
    <w:rsid w:val="00473804"/>
    <w:rsid w:val="00475D6C"/>
    <w:rsid w:val="0047722A"/>
    <w:rsid w:val="00480AE0"/>
    <w:rsid w:val="00481C46"/>
    <w:rsid w:val="0048203A"/>
    <w:rsid w:val="00490A43"/>
    <w:rsid w:val="004930C6"/>
    <w:rsid w:val="0049555E"/>
    <w:rsid w:val="004A084E"/>
    <w:rsid w:val="004A5049"/>
    <w:rsid w:val="004A75EB"/>
    <w:rsid w:val="004A77C8"/>
    <w:rsid w:val="004B2062"/>
    <w:rsid w:val="004B3D2B"/>
    <w:rsid w:val="004B5B0E"/>
    <w:rsid w:val="004B6939"/>
    <w:rsid w:val="004B6B52"/>
    <w:rsid w:val="004C4238"/>
    <w:rsid w:val="004C5183"/>
    <w:rsid w:val="004C7856"/>
    <w:rsid w:val="004D33D6"/>
    <w:rsid w:val="004E0D21"/>
    <w:rsid w:val="004E20E7"/>
    <w:rsid w:val="004E3235"/>
    <w:rsid w:val="004E5138"/>
    <w:rsid w:val="004E60EB"/>
    <w:rsid w:val="004E73D5"/>
    <w:rsid w:val="005017A3"/>
    <w:rsid w:val="0050651E"/>
    <w:rsid w:val="005073AD"/>
    <w:rsid w:val="00507BEA"/>
    <w:rsid w:val="00511FCA"/>
    <w:rsid w:val="00512711"/>
    <w:rsid w:val="00515B3B"/>
    <w:rsid w:val="0052064C"/>
    <w:rsid w:val="00530E0E"/>
    <w:rsid w:val="005329CB"/>
    <w:rsid w:val="00533C78"/>
    <w:rsid w:val="0053573E"/>
    <w:rsid w:val="0054094F"/>
    <w:rsid w:val="00544E7E"/>
    <w:rsid w:val="00546C40"/>
    <w:rsid w:val="00547324"/>
    <w:rsid w:val="00550876"/>
    <w:rsid w:val="005522D7"/>
    <w:rsid w:val="005531A4"/>
    <w:rsid w:val="005579F4"/>
    <w:rsid w:val="00565259"/>
    <w:rsid w:val="005709BC"/>
    <w:rsid w:val="00572F39"/>
    <w:rsid w:val="00581118"/>
    <w:rsid w:val="00581215"/>
    <w:rsid w:val="005849E5"/>
    <w:rsid w:val="00585FD1"/>
    <w:rsid w:val="00586CB5"/>
    <w:rsid w:val="00591D90"/>
    <w:rsid w:val="00594A50"/>
    <w:rsid w:val="00596EF9"/>
    <w:rsid w:val="005A05C8"/>
    <w:rsid w:val="005A1774"/>
    <w:rsid w:val="005A54FF"/>
    <w:rsid w:val="005B37B8"/>
    <w:rsid w:val="005C32DE"/>
    <w:rsid w:val="005C3EEB"/>
    <w:rsid w:val="005D2A93"/>
    <w:rsid w:val="005D354B"/>
    <w:rsid w:val="005D363C"/>
    <w:rsid w:val="005D4DD9"/>
    <w:rsid w:val="005D5C6A"/>
    <w:rsid w:val="005E3E7D"/>
    <w:rsid w:val="005E5E23"/>
    <w:rsid w:val="005E74C5"/>
    <w:rsid w:val="005F0F97"/>
    <w:rsid w:val="005F3CA6"/>
    <w:rsid w:val="00602F11"/>
    <w:rsid w:val="00604275"/>
    <w:rsid w:val="00607277"/>
    <w:rsid w:val="00607A9F"/>
    <w:rsid w:val="006136F7"/>
    <w:rsid w:val="00615B95"/>
    <w:rsid w:val="006162A4"/>
    <w:rsid w:val="00624AD5"/>
    <w:rsid w:val="00625AA0"/>
    <w:rsid w:val="00634CE2"/>
    <w:rsid w:val="0063687B"/>
    <w:rsid w:val="0063732B"/>
    <w:rsid w:val="0064047F"/>
    <w:rsid w:val="00642E9A"/>
    <w:rsid w:val="00643A79"/>
    <w:rsid w:val="00643D55"/>
    <w:rsid w:val="00647453"/>
    <w:rsid w:val="00647549"/>
    <w:rsid w:val="00647F77"/>
    <w:rsid w:val="006527B4"/>
    <w:rsid w:val="00656F90"/>
    <w:rsid w:val="00662007"/>
    <w:rsid w:val="0066251D"/>
    <w:rsid w:val="006644E1"/>
    <w:rsid w:val="0066576C"/>
    <w:rsid w:val="006736A5"/>
    <w:rsid w:val="00676483"/>
    <w:rsid w:val="006810D5"/>
    <w:rsid w:val="00683C70"/>
    <w:rsid w:val="006843BA"/>
    <w:rsid w:val="00686D94"/>
    <w:rsid w:val="00693B55"/>
    <w:rsid w:val="006958CC"/>
    <w:rsid w:val="006A3206"/>
    <w:rsid w:val="006A39A2"/>
    <w:rsid w:val="006A5776"/>
    <w:rsid w:val="006A7C20"/>
    <w:rsid w:val="006A7FC7"/>
    <w:rsid w:val="006B3BCE"/>
    <w:rsid w:val="006B6570"/>
    <w:rsid w:val="006B730B"/>
    <w:rsid w:val="006C3272"/>
    <w:rsid w:val="006C55B3"/>
    <w:rsid w:val="006D2EEE"/>
    <w:rsid w:val="006D4B9A"/>
    <w:rsid w:val="006D4D35"/>
    <w:rsid w:val="006D5A7C"/>
    <w:rsid w:val="006E157D"/>
    <w:rsid w:val="006E2C0B"/>
    <w:rsid w:val="006E43FC"/>
    <w:rsid w:val="006E6EA0"/>
    <w:rsid w:val="006F06F0"/>
    <w:rsid w:val="006F22D7"/>
    <w:rsid w:val="006F4230"/>
    <w:rsid w:val="00700AF4"/>
    <w:rsid w:val="00700B57"/>
    <w:rsid w:val="00701615"/>
    <w:rsid w:val="00702DA3"/>
    <w:rsid w:val="00707362"/>
    <w:rsid w:val="00712539"/>
    <w:rsid w:val="00713495"/>
    <w:rsid w:val="00723DA6"/>
    <w:rsid w:val="0072526E"/>
    <w:rsid w:val="00725CAA"/>
    <w:rsid w:val="00726F84"/>
    <w:rsid w:val="00727461"/>
    <w:rsid w:val="0073124D"/>
    <w:rsid w:val="007316A6"/>
    <w:rsid w:val="007318E6"/>
    <w:rsid w:val="007323B9"/>
    <w:rsid w:val="00733184"/>
    <w:rsid w:val="00734DD8"/>
    <w:rsid w:val="007364CB"/>
    <w:rsid w:val="007374AD"/>
    <w:rsid w:val="007401F3"/>
    <w:rsid w:val="00741EF3"/>
    <w:rsid w:val="007436E9"/>
    <w:rsid w:val="00747E74"/>
    <w:rsid w:val="0075219C"/>
    <w:rsid w:val="0075399C"/>
    <w:rsid w:val="007557F9"/>
    <w:rsid w:val="00756EEF"/>
    <w:rsid w:val="007627BD"/>
    <w:rsid w:val="0076623A"/>
    <w:rsid w:val="007676DE"/>
    <w:rsid w:val="00773AF5"/>
    <w:rsid w:val="00774385"/>
    <w:rsid w:val="00775F75"/>
    <w:rsid w:val="00776294"/>
    <w:rsid w:val="00776957"/>
    <w:rsid w:val="00777724"/>
    <w:rsid w:val="00781F5F"/>
    <w:rsid w:val="007820D6"/>
    <w:rsid w:val="00785306"/>
    <w:rsid w:val="00786A03"/>
    <w:rsid w:val="007906A5"/>
    <w:rsid w:val="00792D21"/>
    <w:rsid w:val="00796360"/>
    <w:rsid w:val="007967C0"/>
    <w:rsid w:val="00797849"/>
    <w:rsid w:val="007A07E2"/>
    <w:rsid w:val="007A4FD8"/>
    <w:rsid w:val="007A5A48"/>
    <w:rsid w:val="007B19C1"/>
    <w:rsid w:val="007B2CC9"/>
    <w:rsid w:val="007B4EA5"/>
    <w:rsid w:val="007C031B"/>
    <w:rsid w:val="007C05ED"/>
    <w:rsid w:val="007C0EA5"/>
    <w:rsid w:val="007C6AA3"/>
    <w:rsid w:val="007C7476"/>
    <w:rsid w:val="007C7D6C"/>
    <w:rsid w:val="007C7F97"/>
    <w:rsid w:val="007D0BC4"/>
    <w:rsid w:val="007D3C29"/>
    <w:rsid w:val="007D62E8"/>
    <w:rsid w:val="007D644F"/>
    <w:rsid w:val="007D6B81"/>
    <w:rsid w:val="007D6CA2"/>
    <w:rsid w:val="007D76DF"/>
    <w:rsid w:val="007E23C0"/>
    <w:rsid w:val="007E6D60"/>
    <w:rsid w:val="007F14C2"/>
    <w:rsid w:val="007F42E1"/>
    <w:rsid w:val="007F4884"/>
    <w:rsid w:val="007F4A8E"/>
    <w:rsid w:val="007F695E"/>
    <w:rsid w:val="007F7870"/>
    <w:rsid w:val="0080610E"/>
    <w:rsid w:val="00812D2B"/>
    <w:rsid w:val="00817577"/>
    <w:rsid w:val="008211A6"/>
    <w:rsid w:val="008249BF"/>
    <w:rsid w:val="00831E22"/>
    <w:rsid w:val="008367B6"/>
    <w:rsid w:val="00836BBB"/>
    <w:rsid w:val="00840557"/>
    <w:rsid w:val="00843F3F"/>
    <w:rsid w:val="00843FCA"/>
    <w:rsid w:val="008522DC"/>
    <w:rsid w:val="00852AFA"/>
    <w:rsid w:val="0085424F"/>
    <w:rsid w:val="008560CB"/>
    <w:rsid w:val="00860F80"/>
    <w:rsid w:val="0086119C"/>
    <w:rsid w:val="00861CE1"/>
    <w:rsid w:val="00864CC5"/>
    <w:rsid w:val="00865AFF"/>
    <w:rsid w:val="00865C59"/>
    <w:rsid w:val="00866EF0"/>
    <w:rsid w:val="008670F2"/>
    <w:rsid w:val="008710DF"/>
    <w:rsid w:val="00872D70"/>
    <w:rsid w:val="00881B25"/>
    <w:rsid w:val="00884669"/>
    <w:rsid w:val="00884A71"/>
    <w:rsid w:val="008851F4"/>
    <w:rsid w:val="00886008"/>
    <w:rsid w:val="00886739"/>
    <w:rsid w:val="00890FCF"/>
    <w:rsid w:val="00892CCD"/>
    <w:rsid w:val="00894660"/>
    <w:rsid w:val="008956CA"/>
    <w:rsid w:val="008A1DE0"/>
    <w:rsid w:val="008A2011"/>
    <w:rsid w:val="008B08B8"/>
    <w:rsid w:val="008B1522"/>
    <w:rsid w:val="008B2914"/>
    <w:rsid w:val="008B2CA1"/>
    <w:rsid w:val="008B4982"/>
    <w:rsid w:val="008B7397"/>
    <w:rsid w:val="008C2A34"/>
    <w:rsid w:val="008C5529"/>
    <w:rsid w:val="008C714C"/>
    <w:rsid w:val="008C77AA"/>
    <w:rsid w:val="008D0F54"/>
    <w:rsid w:val="008D3A4C"/>
    <w:rsid w:val="008D3EAF"/>
    <w:rsid w:val="008D481F"/>
    <w:rsid w:val="008D57F1"/>
    <w:rsid w:val="008D7F18"/>
    <w:rsid w:val="008E749D"/>
    <w:rsid w:val="008F1351"/>
    <w:rsid w:val="008F1573"/>
    <w:rsid w:val="008F1EE6"/>
    <w:rsid w:val="008F492D"/>
    <w:rsid w:val="00907CF4"/>
    <w:rsid w:val="00922EED"/>
    <w:rsid w:val="00923DE9"/>
    <w:rsid w:val="00924A6F"/>
    <w:rsid w:val="00924CEF"/>
    <w:rsid w:val="00934CA9"/>
    <w:rsid w:val="00937918"/>
    <w:rsid w:val="00937A6E"/>
    <w:rsid w:val="00940535"/>
    <w:rsid w:val="00940FDF"/>
    <w:rsid w:val="009412A5"/>
    <w:rsid w:val="0094305D"/>
    <w:rsid w:val="009444E1"/>
    <w:rsid w:val="00951697"/>
    <w:rsid w:val="00956C75"/>
    <w:rsid w:val="0096317F"/>
    <w:rsid w:val="009658D4"/>
    <w:rsid w:val="00966116"/>
    <w:rsid w:val="00971AFB"/>
    <w:rsid w:val="00974515"/>
    <w:rsid w:val="00977FC3"/>
    <w:rsid w:val="009807A0"/>
    <w:rsid w:val="00981599"/>
    <w:rsid w:val="0098206A"/>
    <w:rsid w:val="00983E17"/>
    <w:rsid w:val="00984DFE"/>
    <w:rsid w:val="009957C4"/>
    <w:rsid w:val="009A0AC2"/>
    <w:rsid w:val="009A18C7"/>
    <w:rsid w:val="009A3EC5"/>
    <w:rsid w:val="009A6D4B"/>
    <w:rsid w:val="009B0D32"/>
    <w:rsid w:val="009B15F0"/>
    <w:rsid w:val="009B257F"/>
    <w:rsid w:val="009B2DD1"/>
    <w:rsid w:val="009C211F"/>
    <w:rsid w:val="009C3114"/>
    <w:rsid w:val="009D40C4"/>
    <w:rsid w:val="009D532B"/>
    <w:rsid w:val="009D6DE2"/>
    <w:rsid w:val="009D76AB"/>
    <w:rsid w:val="009E0B90"/>
    <w:rsid w:val="009E2821"/>
    <w:rsid w:val="009E4024"/>
    <w:rsid w:val="009E46DD"/>
    <w:rsid w:val="009F02C7"/>
    <w:rsid w:val="009F7FD1"/>
    <w:rsid w:val="00A00332"/>
    <w:rsid w:val="00A0129C"/>
    <w:rsid w:val="00A015F3"/>
    <w:rsid w:val="00A02E67"/>
    <w:rsid w:val="00A04027"/>
    <w:rsid w:val="00A1161D"/>
    <w:rsid w:val="00A20B74"/>
    <w:rsid w:val="00A217DF"/>
    <w:rsid w:val="00A25CAA"/>
    <w:rsid w:val="00A27444"/>
    <w:rsid w:val="00A4251C"/>
    <w:rsid w:val="00A5682B"/>
    <w:rsid w:val="00A57C0A"/>
    <w:rsid w:val="00A63F0C"/>
    <w:rsid w:val="00A641F2"/>
    <w:rsid w:val="00A67270"/>
    <w:rsid w:val="00A67B38"/>
    <w:rsid w:val="00A67E83"/>
    <w:rsid w:val="00A714FF"/>
    <w:rsid w:val="00A72B9D"/>
    <w:rsid w:val="00A756C6"/>
    <w:rsid w:val="00A7623F"/>
    <w:rsid w:val="00A82BE4"/>
    <w:rsid w:val="00A84EED"/>
    <w:rsid w:val="00A906B1"/>
    <w:rsid w:val="00A916DE"/>
    <w:rsid w:val="00A9250E"/>
    <w:rsid w:val="00A93247"/>
    <w:rsid w:val="00A93579"/>
    <w:rsid w:val="00A97C47"/>
    <w:rsid w:val="00AA12F6"/>
    <w:rsid w:val="00AA6183"/>
    <w:rsid w:val="00AA6B50"/>
    <w:rsid w:val="00AB4C46"/>
    <w:rsid w:val="00AC08A2"/>
    <w:rsid w:val="00AC0DB6"/>
    <w:rsid w:val="00AC3960"/>
    <w:rsid w:val="00AC3D22"/>
    <w:rsid w:val="00AC3F0D"/>
    <w:rsid w:val="00AC7F2B"/>
    <w:rsid w:val="00AD1854"/>
    <w:rsid w:val="00AD363D"/>
    <w:rsid w:val="00AD3D08"/>
    <w:rsid w:val="00AD401F"/>
    <w:rsid w:val="00AE359B"/>
    <w:rsid w:val="00AE5E13"/>
    <w:rsid w:val="00AF5274"/>
    <w:rsid w:val="00AF5E88"/>
    <w:rsid w:val="00AF74F9"/>
    <w:rsid w:val="00AF7851"/>
    <w:rsid w:val="00B03A54"/>
    <w:rsid w:val="00B04795"/>
    <w:rsid w:val="00B066B0"/>
    <w:rsid w:val="00B10D02"/>
    <w:rsid w:val="00B16ADC"/>
    <w:rsid w:val="00B2100A"/>
    <w:rsid w:val="00B216E6"/>
    <w:rsid w:val="00B260EE"/>
    <w:rsid w:val="00B26468"/>
    <w:rsid w:val="00B2651D"/>
    <w:rsid w:val="00B30FD5"/>
    <w:rsid w:val="00B3251A"/>
    <w:rsid w:val="00B337BE"/>
    <w:rsid w:val="00B400E2"/>
    <w:rsid w:val="00B44E1D"/>
    <w:rsid w:val="00B53EA4"/>
    <w:rsid w:val="00B541C1"/>
    <w:rsid w:val="00B56BBD"/>
    <w:rsid w:val="00B57FE6"/>
    <w:rsid w:val="00B6138B"/>
    <w:rsid w:val="00B63856"/>
    <w:rsid w:val="00B74DC5"/>
    <w:rsid w:val="00B77B9A"/>
    <w:rsid w:val="00B83D34"/>
    <w:rsid w:val="00B8425E"/>
    <w:rsid w:val="00B84910"/>
    <w:rsid w:val="00B84D0C"/>
    <w:rsid w:val="00B859FB"/>
    <w:rsid w:val="00B90ED1"/>
    <w:rsid w:val="00B91BDC"/>
    <w:rsid w:val="00B946E2"/>
    <w:rsid w:val="00B94B59"/>
    <w:rsid w:val="00B95BAA"/>
    <w:rsid w:val="00BA132D"/>
    <w:rsid w:val="00BA57A4"/>
    <w:rsid w:val="00BA7137"/>
    <w:rsid w:val="00BA7BEF"/>
    <w:rsid w:val="00BB35F3"/>
    <w:rsid w:val="00BB7113"/>
    <w:rsid w:val="00BC2466"/>
    <w:rsid w:val="00BC3106"/>
    <w:rsid w:val="00BC3C96"/>
    <w:rsid w:val="00BD0C1B"/>
    <w:rsid w:val="00BD3477"/>
    <w:rsid w:val="00BD4BEF"/>
    <w:rsid w:val="00BD75BD"/>
    <w:rsid w:val="00BE187B"/>
    <w:rsid w:val="00BE1BC0"/>
    <w:rsid w:val="00BE3093"/>
    <w:rsid w:val="00BE30F7"/>
    <w:rsid w:val="00BE3EBA"/>
    <w:rsid w:val="00BE3FCD"/>
    <w:rsid w:val="00BE3FF4"/>
    <w:rsid w:val="00BE473E"/>
    <w:rsid w:val="00BF4222"/>
    <w:rsid w:val="00C00BED"/>
    <w:rsid w:val="00C01338"/>
    <w:rsid w:val="00C03D5C"/>
    <w:rsid w:val="00C04293"/>
    <w:rsid w:val="00C04E4F"/>
    <w:rsid w:val="00C125E3"/>
    <w:rsid w:val="00C16A98"/>
    <w:rsid w:val="00C16B71"/>
    <w:rsid w:val="00C21269"/>
    <w:rsid w:val="00C212FE"/>
    <w:rsid w:val="00C2537B"/>
    <w:rsid w:val="00C26F14"/>
    <w:rsid w:val="00C27311"/>
    <w:rsid w:val="00C27D10"/>
    <w:rsid w:val="00C35511"/>
    <w:rsid w:val="00C36681"/>
    <w:rsid w:val="00C40844"/>
    <w:rsid w:val="00C439B9"/>
    <w:rsid w:val="00C479AD"/>
    <w:rsid w:val="00C54F92"/>
    <w:rsid w:val="00C6027E"/>
    <w:rsid w:val="00C6038F"/>
    <w:rsid w:val="00C6424B"/>
    <w:rsid w:val="00C645CD"/>
    <w:rsid w:val="00C6477C"/>
    <w:rsid w:val="00C66440"/>
    <w:rsid w:val="00C72C06"/>
    <w:rsid w:val="00C74526"/>
    <w:rsid w:val="00C752E8"/>
    <w:rsid w:val="00C76AE6"/>
    <w:rsid w:val="00C813ED"/>
    <w:rsid w:val="00C8357C"/>
    <w:rsid w:val="00C83E46"/>
    <w:rsid w:val="00C84DEB"/>
    <w:rsid w:val="00C93A87"/>
    <w:rsid w:val="00C9557B"/>
    <w:rsid w:val="00C96B13"/>
    <w:rsid w:val="00C971DA"/>
    <w:rsid w:val="00CA30FF"/>
    <w:rsid w:val="00CA71D8"/>
    <w:rsid w:val="00CA7C55"/>
    <w:rsid w:val="00CA7D0E"/>
    <w:rsid w:val="00CB1753"/>
    <w:rsid w:val="00CB6BB3"/>
    <w:rsid w:val="00CC0B4C"/>
    <w:rsid w:val="00CC0ECA"/>
    <w:rsid w:val="00CC13D6"/>
    <w:rsid w:val="00CD28F5"/>
    <w:rsid w:val="00CD3238"/>
    <w:rsid w:val="00CD4ED5"/>
    <w:rsid w:val="00CD5E7F"/>
    <w:rsid w:val="00CD7C5D"/>
    <w:rsid w:val="00CE2678"/>
    <w:rsid w:val="00CE60BD"/>
    <w:rsid w:val="00CF03F2"/>
    <w:rsid w:val="00CF3649"/>
    <w:rsid w:val="00CF4E4C"/>
    <w:rsid w:val="00D020AF"/>
    <w:rsid w:val="00D02CA0"/>
    <w:rsid w:val="00D03D23"/>
    <w:rsid w:val="00D042BD"/>
    <w:rsid w:val="00D067EF"/>
    <w:rsid w:val="00D117AC"/>
    <w:rsid w:val="00D1211E"/>
    <w:rsid w:val="00D1443B"/>
    <w:rsid w:val="00D15957"/>
    <w:rsid w:val="00D16257"/>
    <w:rsid w:val="00D16563"/>
    <w:rsid w:val="00D20338"/>
    <w:rsid w:val="00D20411"/>
    <w:rsid w:val="00D2047C"/>
    <w:rsid w:val="00D240E9"/>
    <w:rsid w:val="00D310E1"/>
    <w:rsid w:val="00D321C9"/>
    <w:rsid w:val="00D36159"/>
    <w:rsid w:val="00D4736F"/>
    <w:rsid w:val="00D5653B"/>
    <w:rsid w:val="00D60024"/>
    <w:rsid w:val="00D60258"/>
    <w:rsid w:val="00D60C05"/>
    <w:rsid w:val="00D62249"/>
    <w:rsid w:val="00D63540"/>
    <w:rsid w:val="00D63AEB"/>
    <w:rsid w:val="00D6648C"/>
    <w:rsid w:val="00D67881"/>
    <w:rsid w:val="00D70026"/>
    <w:rsid w:val="00D71850"/>
    <w:rsid w:val="00D7259A"/>
    <w:rsid w:val="00D951DA"/>
    <w:rsid w:val="00DA0A1D"/>
    <w:rsid w:val="00DA44F9"/>
    <w:rsid w:val="00DA6C90"/>
    <w:rsid w:val="00DA780A"/>
    <w:rsid w:val="00DB0CD1"/>
    <w:rsid w:val="00DB10D1"/>
    <w:rsid w:val="00DB2F02"/>
    <w:rsid w:val="00DB35D4"/>
    <w:rsid w:val="00DB4B12"/>
    <w:rsid w:val="00DB55BF"/>
    <w:rsid w:val="00DB626B"/>
    <w:rsid w:val="00DB6567"/>
    <w:rsid w:val="00DC11AB"/>
    <w:rsid w:val="00DC2550"/>
    <w:rsid w:val="00DC5387"/>
    <w:rsid w:val="00DC7FC1"/>
    <w:rsid w:val="00DD063C"/>
    <w:rsid w:val="00DD3371"/>
    <w:rsid w:val="00DD5703"/>
    <w:rsid w:val="00DE03A8"/>
    <w:rsid w:val="00DE2114"/>
    <w:rsid w:val="00DE6DDF"/>
    <w:rsid w:val="00DF0C2A"/>
    <w:rsid w:val="00DF25A7"/>
    <w:rsid w:val="00DF39B6"/>
    <w:rsid w:val="00DF5247"/>
    <w:rsid w:val="00E02278"/>
    <w:rsid w:val="00E07539"/>
    <w:rsid w:val="00E10FB0"/>
    <w:rsid w:val="00E153E0"/>
    <w:rsid w:val="00E15E81"/>
    <w:rsid w:val="00E2646B"/>
    <w:rsid w:val="00E33F08"/>
    <w:rsid w:val="00E3552A"/>
    <w:rsid w:val="00E35EC5"/>
    <w:rsid w:val="00E478CA"/>
    <w:rsid w:val="00E47A0E"/>
    <w:rsid w:val="00E50392"/>
    <w:rsid w:val="00E54A59"/>
    <w:rsid w:val="00E553A0"/>
    <w:rsid w:val="00E576D7"/>
    <w:rsid w:val="00E60F1D"/>
    <w:rsid w:val="00E623B8"/>
    <w:rsid w:val="00E774BF"/>
    <w:rsid w:val="00E80CAD"/>
    <w:rsid w:val="00E8152F"/>
    <w:rsid w:val="00E82CC7"/>
    <w:rsid w:val="00E84CA3"/>
    <w:rsid w:val="00E8655C"/>
    <w:rsid w:val="00E86FC7"/>
    <w:rsid w:val="00E941E1"/>
    <w:rsid w:val="00E95F0E"/>
    <w:rsid w:val="00EA0304"/>
    <w:rsid w:val="00EA2DEA"/>
    <w:rsid w:val="00EA33D1"/>
    <w:rsid w:val="00EA4CF0"/>
    <w:rsid w:val="00EA52DB"/>
    <w:rsid w:val="00EB2CD2"/>
    <w:rsid w:val="00EB51DC"/>
    <w:rsid w:val="00EB7A83"/>
    <w:rsid w:val="00EC044C"/>
    <w:rsid w:val="00EC1358"/>
    <w:rsid w:val="00EC3C1C"/>
    <w:rsid w:val="00EC6B6D"/>
    <w:rsid w:val="00ED07F6"/>
    <w:rsid w:val="00ED3995"/>
    <w:rsid w:val="00ED4480"/>
    <w:rsid w:val="00ED7B95"/>
    <w:rsid w:val="00EE0D5E"/>
    <w:rsid w:val="00EE37C3"/>
    <w:rsid w:val="00EE390D"/>
    <w:rsid w:val="00EE6314"/>
    <w:rsid w:val="00EE6A7D"/>
    <w:rsid w:val="00EE7299"/>
    <w:rsid w:val="00EF0C3B"/>
    <w:rsid w:val="00EF655C"/>
    <w:rsid w:val="00F011B0"/>
    <w:rsid w:val="00F0180A"/>
    <w:rsid w:val="00F02415"/>
    <w:rsid w:val="00F077B7"/>
    <w:rsid w:val="00F07B51"/>
    <w:rsid w:val="00F16957"/>
    <w:rsid w:val="00F17B6B"/>
    <w:rsid w:val="00F209EA"/>
    <w:rsid w:val="00F34148"/>
    <w:rsid w:val="00F36F80"/>
    <w:rsid w:val="00F50C87"/>
    <w:rsid w:val="00F510BF"/>
    <w:rsid w:val="00F53B8B"/>
    <w:rsid w:val="00F54293"/>
    <w:rsid w:val="00F557B3"/>
    <w:rsid w:val="00F61B3E"/>
    <w:rsid w:val="00F67785"/>
    <w:rsid w:val="00F73963"/>
    <w:rsid w:val="00F75355"/>
    <w:rsid w:val="00F756E0"/>
    <w:rsid w:val="00F76CED"/>
    <w:rsid w:val="00F806E6"/>
    <w:rsid w:val="00F80CD7"/>
    <w:rsid w:val="00F81E7A"/>
    <w:rsid w:val="00F8371F"/>
    <w:rsid w:val="00F91A05"/>
    <w:rsid w:val="00F927B6"/>
    <w:rsid w:val="00F94B56"/>
    <w:rsid w:val="00F97C0E"/>
    <w:rsid w:val="00FA0BE2"/>
    <w:rsid w:val="00FA2A79"/>
    <w:rsid w:val="00FA375D"/>
    <w:rsid w:val="00FA775A"/>
    <w:rsid w:val="00FB03C7"/>
    <w:rsid w:val="00FB08D1"/>
    <w:rsid w:val="00FB1931"/>
    <w:rsid w:val="00FC2F19"/>
    <w:rsid w:val="00FC6376"/>
    <w:rsid w:val="00FD6981"/>
    <w:rsid w:val="00FD77C9"/>
    <w:rsid w:val="00FE362B"/>
    <w:rsid w:val="00FE58C3"/>
    <w:rsid w:val="00FF32A5"/>
    <w:rsid w:val="00FF5A31"/>
    <w:rsid w:val="00FF71D7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99BEAD"/>
  <w15:docId w15:val="{9073BE19-8833-40D3-9731-2809D975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620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E0B90"/>
    <w:pPr>
      <w:keepNext/>
      <w:spacing w:before="240" w:after="240"/>
      <w:ind w:firstLine="709"/>
      <w:outlineLvl w:val="0"/>
    </w:pPr>
    <w:rPr>
      <w:rFonts w:cs="Times New Roman CYR"/>
      <w:b/>
      <w:kern w:val="32"/>
      <w:sz w:val="28"/>
      <w:szCs w:val="28"/>
    </w:rPr>
  </w:style>
  <w:style w:type="paragraph" w:styleId="2">
    <w:name w:val="heading 2"/>
    <w:basedOn w:val="a"/>
    <w:next w:val="a"/>
    <w:qFormat/>
    <w:rsid w:val="00F94B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94B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76CED"/>
    <w:pPr>
      <w:keepNext/>
      <w:ind w:firstLine="709"/>
      <w:jc w:val="both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rsid w:val="00163E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qFormat/>
    <w:rsid w:val="00163E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163E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76CED"/>
    <w:pPr>
      <w:widowControl w:val="0"/>
      <w:tabs>
        <w:tab w:val="left" w:pos="1080"/>
      </w:tabs>
      <w:spacing w:line="360" w:lineRule="auto"/>
      <w:ind w:firstLine="426"/>
      <w:jc w:val="both"/>
    </w:pPr>
    <w:rPr>
      <w:color w:val="000000"/>
      <w:sz w:val="26"/>
    </w:rPr>
  </w:style>
  <w:style w:type="paragraph" w:styleId="20">
    <w:name w:val="Body Text Indent 2"/>
    <w:basedOn w:val="a"/>
    <w:rsid w:val="00F76CED"/>
    <w:pPr>
      <w:widowControl w:val="0"/>
      <w:spacing w:line="360" w:lineRule="auto"/>
      <w:ind w:firstLine="709"/>
      <w:jc w:val="both"/>
    </w:pPr>
  </w:style>
  <w:style w:type="paragraph" w:customStyle="1" w:styleId="HeadWP">
    <w:name w:val="HeadWP"/>
    <w:basedOn w:val="a"/>
    <w:rsid w:val="001C53AC"/>
    <w:pPr>
      <w:jc w:val="center"/>
    </w:pPr>
    <w:rPr>
      <w:b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A4251C"/>
    <w:pPr>
      <w:tabs>
        <w:tab w:val="right" w:pos="9360"/>
      </w:tabs>
      <w:ind w:right="535"/>
    </w:pPr>
    <w:rPr>
      <w:sz w:val="28"/>
    </w:rPr>
  </w:style>
  <w:style w:type="character" w:styleId="a5">
    <w:name w:val="Hyperlink"/>
    <w:uiPriority w:val="99"/>
    <w:rsid w:val="00F94B56"/>
    <w:rPr>
      <w:color w:val="0000FF"/>
      <w:u w:val="single"/>
    </w:rPr>
  </w:style>
  <w:style w:type="paragraph" w:styleId="a6">
    <w:name w:val="header"/>
    <w:basedOn w:val="a"/>
    <w:rsid w:val="00DC7FC1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C7FC1"/>
  </w:style>
  <w:style w:type="paragraph" w:styleId="a8">
    <w:name w:val="footer"/>
    <w:basedOn w:val="a"/>
    <w:rsid w:val="00DC7FC1"/>
    <w:pPr>
      <w:tabs>
        <w:tab w:val="center" w:pos="4677"/>
        <w:tab w:val="right" w:pos="9355"/>
      </w:tabs>
    </w:pPr>
  </w:style>
  <w:style w:type="paragraph" w:styleId="a9">
    <w:name w:val="Document Map"/>
    <w:basedOn w:val="a"/>
    <w:semiHidden/>
    <w:rsid w:val="00843F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table of figures"/>
    <w:basedOn w:val="a"/>
    <w:next w:val="a"/>
    <w:semiHidden/>
    <w:rsid w:val="00CB6BB3"/>
    <w:rPr>
      <w:sz w:val="28"/>
    </w:rPr>
  </w:style>
  <w:style w:type="paragraph" w:customStyle="1" w:styleId="western">
    <w:name w:val="western"/>
    <w:basedOn w:val="a"/>
    <w:rsid w:val="00B2651D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rsid w:val="00C76AE6"/>
    <w:pPr>
      <w:spacing w:before="100" w:beforeAutospacing="1" w:after="100" w:afterAutospacing="1"/>
    </w:pPr>
    <w:rPr>
      <w:color w:val="333366"/>
    </w:rPr>
  </w:style>
  <w:style w:type="character" w:customStyle="1" w:styleId="apple-style-span">
    <w:name w:val="apple-style-span"/>
    <w:basedOn w:val="a0"/>
    <w:rsid w:val="00C76AE6"/>
  </w:style>
  <w:style w:type="character" w:customStyle="1" w:styleId="apple-converted-space">
    <w:name w:val="apple-converted-space"/>
    <w:basedOn w:val="a0"/>
    <w:rsid w:val="00C76AE6"/>
  </w:style>
  <w:style w:type="character" w:styleId="ac">
    <w:name w:val="Strong"/>
    <w:qFormat/>
    <w:rsid w:val="00C76AE6"/>
    <w:rPr>
      <w:b/>
      <w:bCs/>
    </w:rPr>
  </w:style>
  <w:style w:type="paragraph" w:customStyle="1" w:styleId="ad">
    <w:name w:val="Знак"/>
    <w:basedOn w:val="1"/>
    <w:rsid w:val="00F75355"/>
    <w:pPr>
      <w:spacing w:line="360" w:lineRule="auto"/>
      <w:ind w:firstLine="567"/>
    </w:pPr>
    <w:rPr>
      <w:rFonts w:ascii="Verdana" w:hAnsi="Verdana" w:cs="Verdana"/>
      <w:sz w:val="20"/>
      <w:szCs w:val="20"/>
      <w:lang w:val="en-US" w:eastAsia="en-US"/>
    </w:rPr>
  </w:style>
  <w:style w:type="table" w:styleId="ae">
    <w:name w:val="Table Grid"/>
    <w:basedOn w:val="a1"/>
    <w:rsid w:val="00F5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E0B90"/>
    <w:rPr>
      <w:rFonts w:cs="Times New Roman CYR"/>
      <w:b/>
      <w:kern w:val="32"/>
      <w:sz w:val="28"/>
      <w:szCs w:val="28"/>
    </w:rPr>
  </w:style>
  <w:style w:type="character" w:customStyle="1" w:styleId="a4">
    <w:name w:val="Основной текст с отступом Знак"/>
    <w:link w:val="a3"/>
    <w:rsid w:val="000F0BB4"/>
    <w:rPr>
      <w:color w:val="000000"/>
      <w:sz w:val="26"/>
      <w:szCs w:val="24"/>
    </w:rPr>
  </w:style>
  <w:style w:type="paragraph" w:styleId="af">
    <w:name w:val="Balloon Text"/>
    <w:basedOn w:val="a"/>
    <w:link w:val="af0"/>
    <w:rsid w:val="008367B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8367B6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AC3D2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ntStyle46">
    <w:name w:val="Font Style46"/>
    <w:uiPriority w:val="99"/>
    <w:rsid w:val="00AC3D22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&#1055;&#1086;&#1083;&#1100;&#1079;&#1086;&#1074;&#1072;&#1090;&#1077;&#1083;&#1100;\&#1052;&#1086;&#1080;%2520&#1076;&#1086;&#1082;&#1091;&#1084;&#1077;&#1085;&#1090;&#1099;\&#1059;&#1052;&#1056;\&#1059;&#1052;&#1050;%2520&#1057;&#1072;&#1074;&#1080;&#1085;&#1072;%25202011\&#1053;&#1048;&#1056;(230700_68-o)&#1057;&#1072;&#1074;&#1080;&#1085;&#1072;%2520&#1054;&#1083;&#1100;&#1075;&#1072;%2520&#1040;&#1083;&#1077;&#1082;&#1089;&#1072;&#1085;&#1076;&#1088;&#1086;&#1074;&#1085;&#1072;\WorkProgDoc.d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D8CC203-6337-40E4-BCFB-4542B4EE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WorkProgDoc.dat</Template>
  <TotalTime>39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Temp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Пользователь</dc:creator>
  <cp:keywords/>
  <cp:lastModifiedBy>Vlad Shorin</cp:lastModifiedBy>
  <cp:revision>15</cp:revision>
  <cp:lastPrinted>2017-10-12T10:52:00Z</cp:lastPrinted>
  <dcterms:created xsi:type="dcterms:W3CDTF">2020-06-25T07:29:00Z</dcterms:created>
  <dcterms:modified xsi:type="dcterms:W3CDTF">2020-07-09T09:10:00Z</dcterms:modified>
</cp:coreProperties>
</file>