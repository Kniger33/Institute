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483C" w14:textId="77777777" w:rsidR="00AC3D22" w:rsidRPr="00DB626B" w:rsidRDefault="00AC3D22" w:rsidP="00FD576B">
      <w:pPr>
        <w:widowControl w:val="0"/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Федеральное государственное бюджетное образовательное учреждение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высшего образования</w:t>
      </w:r>
    </w:p>
    <w:p w14:paraId="421F2819" w14:textId="77777777" w:rsidR="00AC3D22" w:rsidRPr="00DB626B" w:rsidRDefault="00AC3D22" w:rsidP="00FD576B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ИМЕНИ И.С. ТУРГЕНЕВА»</w:t>
      </w:r>
    </w:p>
    <w:p w14:paraId="40521C20" w14:textId="77777777" w:rsidR="000F0BB4" w:rsidRPr="00DB626B" w:rsidRDefault="000F0BB4" w:rsidP="00FD576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290DD7AF" w14:textId="77777777" w:rsidR="000F0BB4" w:rsidRPr="00DB626B" w:rsidRDefault="000F0BB4" w:rsidP="00FD576B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1318292C" w14:textId="77777777" w:rsidR="000F0BB4" w:rsidRPr="00DB626B" w:rsidRDefault="000F0BB4" w:rsidP="00FD576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 xml:space="preserve">Кафедра </w:t>
      </w:r>
      <w:r w:rsidR="002D0C3B" w:rsidRPr="00DB626B">
        <w:rPr>
          <w:b/>
          <w:sz w:val="28"/>
          <w:szCs w:val="28"/>
        </w:rPr>
        <w:t>программной инженерии</w:t>
      </w:r>
    </w:p>
    <w:p w14:paraId="20F0333C" w14:textId="77777777" w:rsidR="000F0BB4" w:rsidRPr="00DB626B" w:rsidRDefault="000F0BB4" w:rsidP="00FD576B">
      <w:pPr>
        <w:autoSpaceDE w:val="0"/>
        <w:autoSpaceDN w:val="0"/>
        <w:adjustRightInd w:val="0"/>
        <w:rPr>
          <w:sz w:val="28"/>
          <w:szCs w:val="28"/>
        </w:rPr>
      </w:pPr>
    </w:p>
    <w:p w14:paraId="39EA4BC1" w14:textId="77777777" w:rsidR="000F0BB4" w:rsidRPr="00DB626B" w:rsidRDefault="000F0BB4" w:rsidP="00FD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690579" w14:textId="77777777" w:rsidR="000F0BB4" w:rsidRPr="00966116" w:rsidRDefault="000F0BB4" w:rsidP="00FD576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66116">
        <w:rPr>
          <w:b/>
          <w:sz w:val="28"/>
          <w:szCs w:val="28"/>
        </w:rPr>
        <w:t>ОТЧЕТ</w:t>
      </w:r>
    </w:p>
    <w:p w14:paraId="1403F569" w14:textId="77777777" w:rsidR="00B066B0" w:rsidRPr="00DB626B" w:rsidRDefault="00B066B0" w:rsidP="00FD576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B626B">
        <w:rPr>
          <w:sz w:val="28"/>
          <w:szCs w:val="28"/>
        </w:rPr>
        <w:t xml:space="preserve">по </w:t>
      </w:r>
      <w:r w:rsidR="00382525" w:rsidRPr="00607277">
        <w:rPr>
          <w:sz w:val="28"/>
          <w:szCs w:val="28"/>
        </w:rPr>
        <w:t>производственной</w:t>
      </w:r>
      <w:r w:rsidRPr="00DB626B">
        <w:rPr>
          <w:sz w:val="28"/>
          <w:szCs w:val="28"/>
        </w:rPr>
        <w:t xml:space="preserve"> практике</w:t>
      </w:r>
    </w:p>
    <w:p w14:paraId="76EA79C2" w14:textId="77777777" w:rsidR="000F0BB4" w:rsidRPr="00DB626B" w:rsidRDefault="000F0BB4" w:rsidP="00FD576B">
      <w:pPr>
        <w:autoSpaceDE w:val="0"/>
        <w:autoSpaceDN w:val="0"/>
        <w:adjustRightInd w:val="0"/>
        <w:rPr>
          <w:sz w:val="28"/>
          <w:szCs w:val="28"/>
        </w:rPr>
      </w:pPr>
    </w:p>
    <w:p w14:paraId="1C4E05A9" w14:textId="77777777" w:rsidR="000F0BB4" w:rsidRPr="00DB626B" w:rsidRDefault="000F0BB4" w:rsidP="00FD576B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  <w:szCs w:val="28"/>
        </w:rPr>
        <w:t>на материалах</w:t>
      </w:r>
      <w:r w:rsidR="00186381">
        <w:rPr>
          <w:sz w:val="28"/>
          <w:szCs w:val="28"/>
        </w:rPr>
        <w:t xml:space="preserve"> </w:t>
      </w:r>
      <w:r w:rsidR="00607277" w:rsidRPr="00607277">
        <w:rPr>
          <w:sz w:val="28"/>
          <w:szCs w:val="28"/>
        </w:rPr>
        <w:t>АНО «Центр Интернет-образования»</w:t>
      </w:r>
    </w:p>
    <w:p w14:paraId="783BD35F" w14:textId="77777777" w:rsidR="000F0BB4" w:rsidRDefault="000F0BB4" w:rsidP="00FD576B">
      <w:pPr>
        <w:autoSpaceDE w:val="0"/>
        <w:autoSpaceDN w:val="0"/>
        <w:adjustRightInd w:val="0"/>
        <w:rPr>
          <w:sz w:val="28"/>
          <w:szCs w:val="28"/>
        </w:rPr>
      </w:pPr>
    </w:p>
    <w:p w14:paraId="2A28DF72" w14:textId="77777777" w:rsidR="00186381" w:rsidRPr="00DB626B" w:rsidRDefault="00186381" w:rsidP="000F0BB4">
      <w:pPr>
        <w:autoSpaceDE w:val="0"/>
        <w:autoSpaceDN w:val="0"/>
        <w:adjustRightInd w:val="0"/>
        <w:rPr>
          <w:sz w:val="28"/>
          <w:szCs w:val="28"/>
        </w:rPr>
      </w:pPr>
    </w:p>
    <w:p w14:paraId="7D10DCAC" w14:textId="77777777" w:rsidR="000F0BB4" w:rsidRPr="00DB626B" w:rsidRDefault="000F0BB4" w:rsidP="00186381">
      <w:pPr>
        <w:autoSpaceDE w:val="0"/>
        <w:autoSpaceDN w:val="0"/>
        <w:adjustRightInd w:val="0"/>
        <w:rPr>
          <w:bCs/>
          <w:sz w:val="28"/>
          <w:szCs w:val="28"/>
        </w:rPr>
      </w:pPr>
      <w:r w:rsidRPr="00DB626B">
        <w:rPr>
          <w:sz w:val="28"/>
          <w:szCs w:val="28"/>
        </w:rPr>
        <w:t>Студент</w:t>
      </w:r>
      <w:r w:rsidR="00186381">
        <w:rPr>
          <w:sz w:val="28"/>
          <w:szCs w:val="28"/>
        </w:rPr>
        <w:t xml:space="preserve"> </w:t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  <w:t>____________</w:t>
      </w:r>
      <w:r w:rsidR="00607277">
        <w:rPr>
          <w:sz w:val="28"/>
          <w:szCs w:val="28"/>
          <w:highlight w:val="yellow"/>
        </w:rPr>
        <w:t>Кожухова О.А</w:t>
      </w:r>
      <w:r w:rsidR="00186381" w:rsidRPr="00186381">
        <w:rPr>
          <w:sz w:val="28"/>
          <w:szCs w:val="28"/>
          <w:highlight w:val="yellow"/>
        </w:rPr>
        <w:t>.</w:t>
      </w:r>
    </w:p>
    <w:p w14:paraId="0AEE9E89" w14:textId="77777777" w:rsidR="00186381" w:rsidRDefault="00186381" w:rsidP="000F0BB4">
      <w:pPr>
        <w:autoSpaceDE w:val="0"/>
        <w:autoSpaceDN w:val="0"/>
        <w:adjustRightInd w:val="0"/>
        <w:rPr>
          <w:sz w:val="28"/>
          <w:szCs w:val="28"/>
        </w:rPr>
      </w:pPr>
    </w:p>
    <w:p w14:paraId="7F449E8B" w14:textId="77777777" w:rsidR="000F0BB4" w:rsidRPr="00DB626B" w:rsidRDefault="000F0BB4" w:rsidP="000F0BB4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  <w:szCs w:val="28"/>
        </w:rPr>
        <w:t>Группа</w:t>
      </w:r>
      <w:r w:rsidR="00186381">
        <w:rPr>
          <w:sz w:val="28"/>
          <w:szCs w:val="28"/>
        </w:rPr>
        <w:t xml:space="preserve"> </w:t>
      </w:r>
      <w:r w:rsidR="00607277">
        <w:rPr>
          <w:sz w:val="28"/>
          <w:szCs w:val="28"/>
        </w:rPr>
        <w:t>71ПГ</w:t>
      </w:r>
    </w:p>
    <w:p w14:paraId="06834438" w14:textId="77777777" w:rsidR="000F0BB4" w:rsidRPr="00DB626B" w:rsidRDefault="000F0BB4" w:rsidP="0018638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14:paraId="74DCC66C" w14:textId="77777777" w:rsidR="00382525" w:rsidRDefault="00382525" w:rsidP="0018638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14:paraId="54B51245" w14:textId="77777777" w:rsidR="00382525" w:rsidRDefault="00382525" w:rsidP="0018638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Институт приборостроения, автоматизации </w:t>
      </w:r>
    </w:p>
    <w:p w14:paraId="418AD6C7" w14:textId="77777777" w:rsidR="00382525" w:rsidRDefault="00382525" w:rsidP="0018638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</w:t>
      </w:r>
    </w:p>
    <w:p w14:paraId="065E77D9" w14:textId="77777777" w:rsidR="000F0BB4" w:rsidRPr="00DB626B" w:rsidRDefault="00DB626B" w:rsidP="0018638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 w:rsidRPr="00607277">
        <w:rPr>
          <w:sz w:val="28"/>
          <w:szCs w:val="28"/>
        </w:rPr>
        <w:t xml:space="preserve">Направление </w:t>
      </w:r>
      <w:r w:rsidR="00186381" w:rsidRPr="00607277">
        <w:rPr>
          <w:sz w:val="28"/>
          <w:szCs w:val="28"/>
        </w:rPr>
        <w:t>09.03.04 «Программная инженерия»</w:t>
      </w:r>
    </w:p>
    <w:p w14:paraId="7128745B" w14:textId="77777777" w:rsidR="00186381" w:rsidRPr="00DB626B" w:rsidRDefault="00186381" w:rsidP="000F0BB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804AD90" w14:textId="77777777" w:rsidR="00186381" w:rsidRDefault="000F0BB4" w:rsidP="000F0BB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 xml:space="preserve">Руководитель практики </w:t>
      </w:r>
    </w:p>
    <w:p w14:paraId="2683335F" w14:textId="77777777" w:rsidR="000F0BB4" w:rsidRDefault="000F0BB4" w:rsidP="000F0BB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>от университета</w:t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</w:r>
      <w:r w:rsidR="00382525">
        <w:rPr>
          <w:sz w:val="28"/>
          <w:szCs w:val="28"/>
        </w:rPr>
        <w:tab/>
        <w:t>____________</w:t>
      </w:r>
      <w:r w:rsidR="00607277">
        <w:rPr>
          <w:sz w:val="28"/>
          <w:szCs w:val="28"/>
        </w:rPr>
        <w:t>Фролов А.И.</w:t>
      </w:r>
    </w:p>
    <w:p w14:paraId="125696FC" w14:textId="77777777" w:rsidR="00186381" w:rsidRPr="00DB626B" w:rsidRDefault="00186381" w:rsidP="000F0BB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EEB025D" w14:textId="77777777" w:rsidR="000F0BB4" w:rsidRPr="00DB626B" w:rsidRDefault="000F0BB4" w:rsidP="000F0BB4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DB626B">
        <w:rPr>
          <w:sz w:val="28"/>
          <w:szCs w:val="28"/>
        </w:rPr>
        <w:t>Руководитель практики</w:t>
      </w:r>
    </w:p>
    <w:p w14:paraId="38C661D5" w14:textId="77777777" w:rsidR="000F0BB4" w:rsidRPr="00DB626B" w:rsidRDefault="000F0BB4" w:rsidP="00186381">
      <w:pPr>
        <w:autoSpaceDE w:val="0"/>
        <w:autoSpaceDN w:val="0"/>
        <w:adjustRightInd w:val="0"/>
        <w:spacing w:line="276" w:lineRule="auto"/>
        <w:rPr>
          <w:bCs/>
          <w:sz w:val="28"/>
          <w:szCs w:val="28"/>
        </w:rPr>
      </w:pPr>
      <w:r w:rsidRPr="00DB626B">
        <w:rPr>
          <w:sz w:val="28"/>
          <w:szCs w:val="28"/>
        </w:rPr>
        <w:t>от профильной организации</w:t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="00382525">
        <w:rPr>
          <w:sz w:val="28"/>
          <w:szCs w:val="28"/>
        </w:rPr>
        <w:t>____________</w:t>
      </w:r>
      <w:r w:rsidR="00607277">
        <w:rPr>
          <w:sz w:val="28"/>
          <w:szCs w:val="28"/>
        </w:rPr>
        <w:t>Забелин С.А.</w:t>
      </w:r>
    </w:p>
    <w:p w14:paraId="2DA3FD20" w14:textId="77777777" w:rsidR="000F0BB4" w:rsidRPr="00DB626B" w:rsidRDefault="000F0BB4" w:rsidP="00382525">
      <w:pPr>
        <w:autoSpaceDE w:val="0"/>
        <w:autoSpaceDN w:val="0"/>
        <w:adjustRightInd w:val="0"/>
        <w:ind w:left="5672" w:firstLine="709"/>
        <w:rPr>
          <w:sz w:val="28"/>
          <w:szCs w:val="28"/>
        </w:rPr>
      </w:pPr>
      <w:r w:rsidRPr="00DB626B">
        <w:rPr>
          <w:sz w:val="28"/>
          <w:szCs w:val="28"/>
        </w:rPr>
        <w:t>М.П.</w:t>
      </w:r>
    </w:p>
    <w:p w14:paraId="073278D0" w14:textId="77777777" w:rsidR="000F0BB4" w:rsidRPr="00DB626B" w:rsidRDefault="000F0BB4" w:rsidP="000F0BB4">
      <w:pPr>
        <w:autoSpaceDE w:val="0"/>
        <w:autoSpaceDN w:val="0"/>
        <w:adjustRightInd w:val="0"/>
        <w:rPr>
          <w:sz w:val="28"/>
          <w:szCs w:val="28"/>
        </w:rPr>
      </w:pPr>
    </w:p>
    <w:p w14:paraId="36518247" w14:textId="77777777" w:rsidR="000F0BB4" w:rsidRDefault="000F0BB4" w:rsidP="000F0BB4">
      <w:pPr>
        <w:autoSpaceDE w:val="0"/>
        <w:autoSpaceDN w:val="0"/>
        <w:adjustRightInd w:val="0"/>
        <w:rPr>
          <w:sz w:val="28"/>
          <w:szCs w:val="28"/>
        </w:rPr>
      </w:pPr>
    </w:p>
    <w:p w14:paraId="6FFFB8E7" w14:textId="77777777" w:rsidR="000F0BB4" w:rsidRPr="00DB626B" w:rsidRDefault="000F0BB4" w:rsidP="000F0BB4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  <w:szCs w:val="28"/>
        </w:rPr>
        <w:t>Оценка защиты</w:t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  <w:t>__________________________</w:t>
      </w:r>
    </w:p>
    <w:p w14:paraId="40657153" w14:textId="77777777" w:rsidR="000F0BB4" w:rsidRPr="00DB626B" w:rsidRDefault="000F0BB4" w:rsidP="000F0BB4">
      <w:pPr>
        <w:rPr>
          <w:sz w:val="28"/>
          <w:szCs w:val="28"/>
        </w:rPr>
      </w:pPr>
    </w:p>
    <w:p w14:paraId="0EB95D4A" w14:textId="77777777" w:rsidR="000F0BB4" w:rsidRDefault="000F0BB4" w:rsidP="000F0BB4">
      <w:pPr>
        <w:rPr>
          <w:sz w:val="28"/>
          <w:szCs w:val="28"/>
        </w:rPr>
      </w:pPr>
    </w:p>
    <w:p w14:paraId="783C9514" w14:textId="77777777" w:rsidR="00186381" w:rsidRDefault="00186381" w:rsidP="000F0BB4">
      <w:pPr>
        <w:rPr>
          <w:sz w:val="28"/>
          <w:szCs w:val="28"/>
        </w:rPr>
      </w:pPr>
    </w:p>
    <w:p w14:paraId="47301F1E" w14:textId="77777777" w:rsidR="00186381" w:rsidRPr="00DB626B" w:rsidRDefault="00186381" w:rsidP="000F0BB4">
      <w:pPr>
        <w:rPr>
          <w:sz w:val="28"/>
          <w:szCs w:val="28"/>
        </w:rPr>
      </w:pPr>
    </w:p>
    <w:p w14:paraId="1C26AFAC" w14:textId="77777777" w:rsidR="000F0BB4" w:rsidRPr="00DB626B" w:rsidRDefault="000F0BB4" w:rsidP="000F0BB4">
      <w:pPr>
        <w:jc w:val="center"/>
        <w:rPr>
          <w:i/>
          <w:iCs/>
          <w:sz w:val="28"/>
          <w:szCs w:val="28"/>
        </w:rPr>
      </w:pPr>
      <w:r w:rsidRPr="00DB626B">
        <w:rPr>
          <w:sz w:val="28"/>
          <w:szCs w:val="28"/>
        </w:rPr>
        <w:t xml:space="preserve">Орел, </w:t>
      </w:r>
      <w:r w:rsidRPr="00DB626B">
        <w:rPr>
          <w:iCs/>
          <w:sz w:val="28"/>
          <w:szCs w:val="28"/>
        </w:rPr>
        <w:t>20</w:t>
      </w:r>
      <w:r w:rsidR="00607277">
        <w:rPr>
          <w:iCs/>
          <w:sz w:val="28"/>
          <w:szCs w:val="28"/>
        </w:rPr>
        <w:t>20</w:t>
      </w:r>
    </w:p>
    <w:p w14:paraId="132E10EF" w14:textId="77777777" w:rsidR="00AC3D22" w:rsidRPr="00DB626B" w:rsidRDefault="000F0BB4" w:rsidP="00DB626B">
      <w:pPr>
        <w:widowControl w:val="0"/>
        <w:autoSpaceDE w:val="0"/>
        <w:autoSpaceDN w:val="0"/>
        <w:adjustRightInd w:val="0"/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sz w:val="28"/>
        </w:rPr>
        <w:br w:type="page"/>
      </w:r>
      <w:r w:rsidR="00AC3D22" w:rsidRPr="00DB626B">
        <w:rPr>
          <w:rFonts w:eastAsia="Arial Unicode MS" w:cs="Arial Unicode MS"/>
          <w:b/>
          <w:color w:val="000000"/>
          <w:sz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="00AC3D22" w:rsidRPr="00DB626B">
        <w:rPr>
          <w:rFonts w:eastAsia="Arial Unicode MS" w:cs="Arial Unicode MS"/>
          <w:b/>
          <w:color w:val="000000"/>
          <w:sz w:val="28"/>
          <w:lang w:bidi="ru-RU"/>
        </w:rPr>
        <w:br/>
        <w:t>высшего образования</w:t>
      </w:r>
    </w:p>
    <w:p w14:paraId="694C642F" w14:textId="77777777" w:rsidR="00AC3D22" w:rsidRPr="00DB626B" w:rsidRDefault="00AC3D22" w:rsidP="00AC3D22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ИМЕНИ И.С. ТУРГЕНЕВА»</w:t>
      </w:r>
    </w:p>
    <w:p w14:paraId="32AC443B" w14:textId="77777777" w:rsidR="00AC3D22" w:rsidRPr="00DB626B" w:rsidRDefault="00AC3D22" w:rsidP="00AC3D22">
      <w:pPr>
        <w:widowControl w:val="0"/>
        <w:tabs>
          <w:tab w:val="left" w:pos="2425"/>
        </w:tabs>
        <w:jc w:val="center"/>
        <w:rPr>
          <w:rFonts w:eastAsia="Arial Unicode MS" w:cs="Arial Unicode MS"/>
          <w:color w:val="000000"/>
          <w:sz w:val="28"/>
          <w:lang w:bidi="ru-RU"/>
        </w:rPr>
      </w:pPr>
    </w:p>
    <w:p w14:paraId="15C24728" w14:textId="77777777" w:rsidR="00AC3D22" w:rsidRPr="00DB626B" w:rsidRDefault="00AC3D22" w:rsidP="00AC3D22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59307417" w14:textId="77777777" w:rsidR="00AC3D22" w:rsidRPr="00DB626B" w:rsidRDefault="00AC3D22" w:rsidP="00AC3D22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>Кафедра программной инженерии</w:t>
      </w:r>
    </w:p>
    <w:p w14:paraId="32E276CA" w14:textId="77777777" w:rsidR="00AC3D22" w:rsidRPr="00DB626B" w:rsidRDefault="00AC3D22" w:rsidP="00AC3D22">
      <w:pPr>
        <w:widowControl w:val="0"/>
        <w:ind w:right="45"/>
        <w:rPr>
          <w:sz w:val="28"/>
        </w:rPr>
      </w:pPr>
    </w:p>
    <w:p w14:paraId="34F3F475" w14:textId="77777777" w:rsidR="00AC3D22" w:rsidRPr="00DB626B" w:rsidRDefault="00AC3D22" w:rsidP="00AC3D22">
      <w:pPr>
        <w:widowControl w:val="0"/>
        <w:ind w:right="45"/>
        <w:rPr>
          <w:sz w:val="28"/>
        </w:rPr>
      </w:pPr>
      <w:r w:rsidRPr="00DB626B">
        <w:rPr>
          <w:sz w:val="28"/>
        </w:rPr>
        <w:t>Направление подготовки</w:t>
      </w:r>
      <w:r w:rsidR="00186381">
        <w:rPr>
          <w:sz w:val="28"/>
        </w:rPr>
        <w:t xml:space="preserve"> </w:t>
      </w:r>
      <w:r w:rsidR="00186381" w:rsidRPr="006644E1">
        <w:rPr>
          <w:sz w:val="28"/>
        </w:rPr>
        <w:t>09.03.04 «Программная инженерия»</w:t>
      </w:r>
    </w:p>
    <w:p w14:paraId="0DF5F483" w14:textId="77777777" w:rsidR="00AC3D22" w:rsidRDefault="00AC3D22" w:rsidP="00AC3D22">
      <w:pPr>
        <w:widowControl w:val="0"/>
        <w:ind w:right="45"/>
        <w:jc w:val="center"/>
        <w:rPr>
          <w:i/>
          <w:sz w:val="28"/>
        </w:rPr>
      </w:pPr>
    </w:p>
    <w:p w14:paraId="2FB20E6C" w14:textId="77777777" w:rsidR="00186381" w:rsidRPr="00DB626B" w:rsidRDefault="00186381" w:rsidP="00AC3D22">
      <w:pPr>
        <w:widowControl w:val="0"/>
        <w:ind w:right="45"/>
        <w:jc w:val="center"/>
        <w:rPr>
          <w:b/>
          <w:sz w:val="28"/>
        </w:rPr>
      </w:pPr>
    </w:p>
    <w:p w14:paraId="5CE00DFD" w14:textId="77777777" w:rsidR="00AC3D22" w:rsidRPr="00DB626B" w:rsidRDefault="00AC3D22" w:rsidP="00AC3D22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>ИНДИВИДУАЛЬНОЕ ЗАДАНИЕ</w:t>
      </w:r>
    </w:p>
    <w:p w14:paraId="1A858B10" w14:textId="77777777" w:rsidR="00AC3D22" w:rsidRPr="00DB626B" w:rsidRDefault="00AC3D22" w:rsidP="00AC3D22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 xml:space="preserve">на </w:t>
      </w:r>
      <w:r w:rsidR="00382525" w:rsidRPr="006644E1">
        <w:rPr>
          <w:b/>
          <w:sz w:val="28"/>
        </w:rPr>
        <w:t>производственную</w:t>
      </w:r>
      <w:r w:rsidR="00186381">
        <w:rPr>
          <w:b/>
          <w:sz w:val="28"/>
        </w:rPr>
        <w:t xml:space="preserve"> </w:t>
      </w:r>
      <w:r w:rsidRPr="00DB626B">
        <w:rPr>
          <w:b/>
          <w:sz w:val="28"/>
        </w:rPr>
        <w:t xml:space="preserve">практику </w:t>
      </w:r>
    </w:p>
    <w:p w14:paraId="1034AAB9" w14:textId="77777777" w:rsidR="00AC3D22" w:rsidRDefault="00AC3D22" w:rsidP="00AC3D22">
      <w:pPr>
        <w:rPr>
          <w:i/>
          <w:sz w:val="28"/>
        </w:rPr>
      </w:pPr>
    </w:p>
    <w:p w14:paraId="4F8640BD" w14:textId="77777777" w:rsidR="00186381" w:rsidRPr="00DB626B" w:rsidRDefault="00186381" w:rsidP="00AC3D22">
      <w:pPr>
        <w:rPr>
          <w:color w:val="000000"/>
          <w:sz w:val="28"/>
        </w:rPr>
      </w:pPr>
    </w:p>
    <w:p w14:paraId="6C6E8213" w14:textId="77777777" w:rsidR="00AC3D22" w:rsidRPr="00DB626B" w:rsidRDefault="00AC3D22" w:rsidP="00AC3D22">
      <w:pPr>
        <w:rPr>
          <w:color w:val="000000"/>
          <w:sz w:val="28"/>
        </w:rPr>
      </w:pPr>
      <w:r w:rsidRPr="00DB626B">
        <w:rPr>
          <w:color w:val="000000"/>
          <w:sz w:val="28"/>
        </w:rPr>
        <w:t>для о</w:t>
      </w:r>
      <w:r w:rsidRPr="00DB626B">
        <w:rPr>
          <w:sz w:val="28"/>
        </w:rPr>
        <w:t>бучающегося</w:t>
      </w:r>
      <w:r w:rsidRPr="00DB626B">
        <w:rPr>
          <w:color w:val="000000"/>
          <w:sz w:val="28"/>
        </w:rPr>
        <w:t xml:space="preserve"> </w:t>
      </w:r>
      <w:r w:rsidR="006644E1" w:rsidRPr="006644E1">
        <w:rPr>
          <w:color w:val="000000"/>
          <w:sz w:val="28"/>
          <w:highlight w:val="yellow"/>
        </w:rPr>
        <w:t>Кожуховой Ольги Андреевны</w:t>
      </w:r>
    </w:p>
    <w:p w14:paraId="668116ED" w14:textId="77777777" w:rsidR="00AC3D22" w:rsidRDefault="00AC3D22" w:rsidP="00AC3D22">
      <w:pPr>
        <w:jc w:val="both"/>
        <w:rPr>
          <w:rFonts w:eastAsia="Arial Unicode MS"/>
          <w:i/>
          <w:color w:val="000000"/>
          <w:sz w:val="22"/>
          <w:szCs w:val="20"/>
          <w:lang w:bidi="ru-RU"/>
        </w:rPr>
      </w:pPr>
    </w:p>
    <w:p w14:paraId="01595E0A" w14:textId="77777777" w:rsidR="00AC3D22" w:rsidRPr="00DB626B" w:rsidRDefault="006644E1" w:rsidP="00AC3D22">
      <w:pPr>
        <w:jc w:val="both"/>
        <w:rPr>
          <w:sz w:val="28"/>
        </w:rPr>
      </w:pPr>
      <w:r w:rsidRPr="006644E1">
        <w:rPr>
          <w:sz w:val="28"/>
        </w:rPr>
        <w:t>3</w:t>
      </w:r>
      <w:r w:rsidR="00AC3D22" w:rsidRPr="00DB626B">
        <w:rPr>
          <w:sz w:val="28"/>
        </w:rPr>
        <w:t xml:space="preserve"> курса </w:t>
      </w:r>
      <w:r w:rsidR="00DB626B">
        <w:rPr>
          <w:sz w:val="28"/>
        </w:rPr>
        <w:t>очной</w:t>
      </w:r>
      <w:r w:rsidR="00AC3D22" w:rsidRPr="00DB626B">
        <w:rPr>
          <w:sz w:val="28"/>
        </w:rPr>
        <w:t xml:space="preserve"> формы обучения, группы </w:t>
      </w:r>
      <w:r>
        <w:rPr>
          <w:sz w:val="28"/>
        </w:rPr>
        <w:t>71ПГ</w:t>
      </w:r>
    </w:p>
    <w:p w14:paraId="5C79543D" w14:textId="77777777" w:rsidR="00AC3D22" w:rsidRPr="00DB626B" w:rsidRDefault="00AC3D22" w:rsidP="00AC3D22">
      <w:pPr>
        <w:rPr>
          <w:color w:val="000000"/>
          <w:sz w:val="28"/>
        </w:rPr>
      </w:pPr>
    </w:p>
    <w:p w14:paraId="35A18141" w14:textId="77777777" w:rsidR="00AC3D22" w:rsidRDefault="00AC3D22" w:rsidP="00AC3D22">
      <w:pPr>
        <w:rPr>
          <w:color w:val="000000"/>
          <w:sz w:val="28"/>
        </w:rPr>
      </w:pPr>
      <w:r w:rsidRPr="00DB626B">
        <w:rPr>
          <w:color w:val="000000"/>
          <w:sz w:val="28"/>
        </w:rPr>
        <w:t>Ме</w:t>
      </w:r>
      <w:r w:rsidR="00DB626B">
        <w:rPr>
          <w:color w:val="000000"/>
          <w:sz w:val="28"/>
        </w:rPr>
        <w:t>сто прохождения практики:</w:t>
      </w:r>
      <w:r w:rsidR="00186381">
        <w:rPr>
          <w:color w:val="000000"/>
          <w:sz w:val="28"/>
        </w:rPr>
        <w:t xml:space="preserve"> </w:t>
      </w:r>
      <w:r w:rsidR="006644E1" w:rsidRPr="006644E1">
        <w:rPr>
          <w:color w:val="000000"/>
          <w:sz w:val="28"/>
        </w:rPr>
        <w:t>АНО «Центр Интернет-образования»</w:t>
      </w:r>
    </w:p>
    <w:p w14:paraId="0FE8586F" w14:textId="77777777" w:rsidR="00186381" w:rsidRPr="00DB626B" w:rsidRDefault="00186381" w:rsidP="00AC3D22">
      <w:pPr>
        <w:rPr>
          <w:color w:val="000000"/>
          <w:sz w:val="28"/>
        </w:rPr>
      </w:pPr>
    </w:p>
    <w:p w14:paraId="5F95482E" w14:textId="77777777" w:rsidR="00AC3D22" w:rsidRPr="00DB626B" w:rsidRDefault="00AC3D22" w:rsidP="00AC3D22">
      <w:pPr>
        <w:rPr>
          <w:sz w:val="28"/>
        </w:rPr>
      </w:pPr>
      <w:r w:rsidRPr="00DB626B">
        <w:rPr>
          <w:color w:val="000000"/>
          <w:sz w:val="28"/>
        </w:rPr>
        <w:t>Срок прохожд</w:t>
      </w:r>
      <w:r w:rsidR="006644E1">
        <w:rPr>
          <w:color w:val="000000"/>
          <w:sz w:val="28"/>
        </w:rPr>
        <w:t>ения практики с «23</w:t>
      </w:r>
      <w:r w:rsidR="00DB626B">
        <w:rPr>
          <w:color w:val="000000"/>
          <w:sz w:val="28"/>
        </w:rPr>
        <w:t xml:space="preserve">» </w:t>
      </w:r>
      <w:r w:rsidR="001100AC">
        <w:rPr>
          <w:color w:val="000000"/>
          <w:sz w:val="28"/>
        </w:rPr>
        <w:t>июня 2020 г. по «</w:t>
      </w:r>
      <w:r w:rsidR="00E8655C" w:rsidRPr="005F0F97">
        <w:rPr>
          <w:color w:val="000000"/>
          <w:sz w:val="28"/>
        </w:rPr>
        <w:t>6</w:t>
      </w:r>
      <w:r w:rsidR="00DB626B">
        <w:rPr>
          <w:color w:val="000000"/>
          <w:sz w:val="28"/>
        </w:rPr>
        <w:t>»</w:t>
      </w:r>
      <w:r w:rsidR="006644E1">
        <w:rPr>
          <w:color w:val="000000"/>
          <w:sz w:val="28"/>
        </w:rPr>
        <w:t xml:space="preserve"> июля </w:t>
      </w:r>
      <w:r w:rsidRPr="00DB626B">
        <w:rPr>
          <w:color w:val="000000"/>
          <w:sz w:val="28"/>
        </w:rPr>
        <w:t>20</w:t>
      </w:r>
      <w:r w:rsidR="006644E1">
        <w:rPr>
          <w:color w:val="000000"/>
          <w:sz w:val="28"/>
        </w:rPr>
        <w:t>20</w:t>
      </w:r>
      <w:r w:rsidRPr="00DB626B">
        <w:rPr>
          <w:color w:val="000000"/>
          <w:sz w:val="28"/>
        </w:rPr>
        <w:t xml:space="preserve"> г.</w:t>
      </w:r>
    </w:p>
    <w:p w14:paraId="7CFEECD7" w14:textId="77777777" w:rsidR="00AC3D22" w:rsidRPr="00DB626B" w:rsidRDefault="00AC3D22" w:rsidP="00AC3D22">
      <w:pPr>
        <w:pStyle w:val="ab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  <w:sz w:val="28"/>
        </w:rPr>
      </w:pPr>
    </w:p>
    <w:p w14:paraId="5AD0F608" w14:textId="77777777" w:rsidR="00AC3D22" w:rsidRPr="00DB626B" w:rsidRDefault="00AC3D22" w:rsidP="00AC3D22">
      <w:pPr>
        <w:pStyle w:val="ab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 xml:space="preserve">Содержание практики (вопросы, подлежащие изучению): </w:t>
      </w:r>
    </w:p>
    <w:p w14:paraId="1D7B698D" w14:textId="77777777" w:rsidR="00AC3D22" w:rsidRPr="005F0F97" w:rsidRDefault="005F0F97" w:rsidP="00AC3D22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  <w:highlight w:val="yellow"/>
        </w:rPr>
      </w:pPr>
      <w:r w:rsidRPr="005F0F97">
        <w:rPr>
          <w:rFonts w:ascii="Times New Roman" w:hAnsi="Times New Roman"/>
          <w:sz w:val="28"/>
          <w:szCs w:val="24"/>
          <w:highlight w:val="yellow"/>
        </w:rPr>
        <w:t>Анализ…</w:t>
      </w:r>
      <w:r w:rsidR="00AC3D22" w:rsidRPr="005F0F97">
        <w:rPr>
          <w:rFonts w:ascii="Times New Roman" w:hAnsi="Times New Roman"/>
          <w:sz w:val="28"/>
          <w:szCs w:val="24"/>
          <w:highlight w:val="yellow"/>
        </w:rPr>
        <w:t>;</w:t>
      </w:r>
    </w:p>
    <w:p w14:paraId="228CF521" w14:textId="77777777" w:rsidR="00AC3D22" w:rsidRPr="005F0F97" w:rsidRDefault="005F0F97" w:rsidP="00AC3D22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  <w:highlight w:val="yellow"/>
        </w:rPr>
      </w:pPr>
      <w:r w:rsidRPr="005F0F97">
        <w:rPr>
          <w:rFonts w:ascii="Times New Roman" w:hAnsi="Times New Roman"/>
          <w:sz w:val="28"/>
          <w:szCs w:val="24"/>
          <w:highlight w:val="yellow"/>
        </w:rPr>
        <w:t>Исследование …</w:t>
      </w:r>
      <w:r w:rsidR="00AC3D22" w:rsidRPr="005F0F97">
        <w:rPr>
          <w:rFonts w:ascii="Times New Roman" w:hAnsi="Times New Roman"/>
          <w:sz w:val="28"/>
          <w:szCs w:val="24"/>
          <w:highlight w:val="yellow"/>
        </w:rPr>
        <w:t>;</w:t>
      </w:r>
    </w:p>
    <w:p w14:paraId="14A4C197" w14:textId="77777777" w:rsidR="00AC3D22" w:rsidRPr="005F0F97" w:rsidRDefault="005F0F97" w:rsidP="00AC3D22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  <w:highlight w:val="yellow"/>
        </w:rPr>
      </w:pPr>
      <w:r w:rsidRPr="005F0F97">
        <w:rPr>
          <w:rFonts w:ascii="Times New Roman" w:hAnsi="Times New Roman"/>
          <w:sz w:val="28"/>
          <w:szCs w:val="24"/>
          <w:highlight w:val="yellow"/>
        </w:rPr>
        <w:t>Формулировка ...</w:t>
      </w:r>
      <w:r w:rsidR="00AC3D22" w:rsidRPr="005F0F97">
        <w:rPr>
          <w:rFonts w:ascii="Times New Roman" w:hAnsi="Times New Roman"/>
          <w:sz w:val="28"/>
          <w:szCs w:val="24"/>
          <w:highlight w:val="yellow"/>
        </w:rPr>
        <w:t>.</w:t>
      </w:r>
    </w:p>
    <w:p w14:paraId="0FA38617" w14:textId="77777777" w:rsidR="00186381" w:rsidRPr="00DB626B" w:rsidRDefault="00186381" w:rsidP="00186381">
      <w:pPr>
        <w:pStyle w:val="af1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14:paraId="0F5BD7BB" w14:textId="77777777" w:rsidR="00AC3D22" w:rsidRPr="00DB626B" w:rsidRDefault="00AC3D22" w:rsidP="00AC3D22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>Планируемые результаты практики:</w:t>
      </w:r>
    </w:p>
    <w:p w14:paraId="516FDD53" w14:textId="77777777" w:rsidR="00AC3D22" w:rsidRPr="005F0F97" w:rsidRDefault="005F0F97" w:rsidP="00AC3D22">
      <w:pPr>
        <w:pStyle w:val="af1"/>
        <w:numPr>
          <w:ilvl w:val="0"/>
          <w:numId w:val="3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  <w:highlight w:val="yellow"/>
        </w:rPr>
      </w:pPr>
      <w:r w:rsidRPr="005F0F97">
        <w:rPr>
          <w:rFonts w:ascii="Times New Roman" w:hAnsi="Times New Roman"/>
          <w:sz w:val="28"/>
          <w:szCs w:val="24"/>
          <w:highlight w:val="yellow"/>
        </w:rPr>
        <w:t>Результаты анализа …</w:t>
      </w:r>
      <w:r w:rsidR="00AC3D22" w:rsidRPr="005F0F97">
        <w:rPr>
          <w:rFonts w:ascii="Times New Roman" w:hAnsi="Times New Roman"/>
          <w:sz w:val="28"/>
          <w:szCs w:val="24"/>
          <w:highlight w:val="yellow"/>
        </w:rPr>
        <w:t>;</w:t>
      </w:r>
    </w:p>
    <w:p w14:paraId="4B8AA26D" w14:textId="77777777" w:rsidR="00AC3D22" w:rsidRPr="005F0F97" w:rsidRDefault="005F0F97" w:rsidP="00AC3D22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rStyle w:val="FontStyle46"/>
          <w:sz w:val="28"/>
          <w:szCs w:val="24"/>
          <w:highlight w:val="yellow"/>
        </w:rPr>
      </w:pPr>
      <w:r w:rsidRPr="005F0F97">
        <w:rPr>
          <w:rStyle w:val="FontStyle46"/>
          <w:sz w:val="28"/>
          <w:szCs w:val="24"/>
          <w:highlight w:val="yellow"/>
        </w:rPr>
        <w:t>Классификация …, модель…, обоснование метода…</w:t>
      </w:r>
      <w:r w:rsidR="00AC3D22" w:rsidRPr="005F0F97">
        <w:rPr>
          <w:rStyle w:val="FontStyle46"/>
          <w:sz w:val="28"/>
          <w:szCs w:val="24"/>
          <w:highlight w:val="yellow"/>
        </w:rPr>
        <w:t>;</w:t>
      </w:r>
    </w:p>
    <w:p w14:paraId="2086114E" w14:textId="77777777" w:rsidR="00AC3D22" w:rsidRPr="005F0F97" w:rsidRDefault="005F0F97" w:rsidP="00AC3D22">
      <w:pPr>
        <w:pStyle w:val="af1"/>
        <w:widowControl w:val="0"/>
        <w:numPr>
          <w:ilvl w:val="0"/>
          <w:numId w:val="38"/>
        </w:numPr>
        <w:shd w:val="clear" w:color="auto" w:fill="FFFFFF"/>
        <w:tabs>
          <w:tab w:val="left" w:pos="284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  <w:highlight w:val="yellow"/>
        </w:rPr>
      </w:pPr>
      <w:r w:rsidRPr="005F0F97">
        <w:rPr>
          <w:rStyle w:val="FontStyle46"/>
          <w:sz w:val="28"/>
          <w:szCs w:val="24"/>
          <w:highlight w:val="yellow"/>
        </w:rPr>
        <w:t>Требования к программному обеспечению…</w:t>
      </w:r>
      <w:r w:rsidR="00AC3D22" w:rsidRPr="005F0F97">
        <w:rPr>
          <w:rStyle w:val="FontStyle46"/>
          <w:sz w:val="28"/>
          <w:szCs w:val="24"/>
          <w:highlight w:val="yellow"/>
        </w:rPr>
        <w:t>.</w:t>
      </w:r>
    </w:p>
    <w:p w14:paraId="5252B1C8" w14:textId="77777777" w:rsidR="00AC3D22" w:rsidRPr="00DB626B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14:paraId="497B1455" w14:textId="77777777" w:rsidR="00186381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>Руководитель практики</w:t>
      </w:r>
    </w:p>
    <w:p w14:paraId="11C7D015" w14:textId="77777777" w:rsidR="00AC3D22" w:rsidRPr="00DB626B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 xml:space="preserve">от университета </w:t>
      </w:r>
      <w:r w:rsidR="00186381">
        <w:rPr>
          <w:rFonts w:ascii="Times New Roman" w:hAnsi="Times New Roman"/>
          <w:sz w:val="28"/>
          <w:szCs w:val="24"/>
        </w:rPr>
        <w:t xml:space="preserve">                                              </w:t>
      </w:r>
      <w:r w:rsidR="00B216E6">
        <w:rPr>
          <w:rFonts w:ascii="Times New Roman" w:hAnsi="Times New Roman"/>
          <w:sz w:val="28"/>
          <w:szCs w:val="24"/>
        </w:rPr>
        <w:t xml:space="preserve">            </w:t>
      </w:r>
      <w:r w:rsidR="00B216E6">
        <w:rPr>
          <w:sz w:val="28"/>
          <w:szCs w:val="28"/>
        </w:rPr>
        <w:t>____________</w:t>
      </w:r>
      <w:r w:rsidR="006644E1">
        <w:rPr>
          <w:rFonts w:ascii="Times New Roman" w:hAnsi="Times New Roman"/>
          <w:sz w:val="28"/>
          <w:szCs w:val="24"/>
        </w:rPr>
        <w:t>Фролов А.И.</w:t>
      </w:r>
    </w:p>
    <w:p w14:paraId="398668E1" w14:textId="77777777" w:rsidR="00186381" w:rsidRDefault="00186381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i/>
          <w:sz w:val="24"/>
        </w:rPr>
      </w:pPr>
    </w:p>
    <w:p w14:paraId="747262DE" w14:textId="77777777" w:rsidR="00AC3D22" w:rsidRPr="00DB626B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>Согласовано:</w:t>
      </w:r>
    </w:p>
    <w:p w14:paraId="6347C466" w14:textId="77777777" w:rsidR="00DB626B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 xml:space="preserve">Руководитель практики </w:t>
      </w:r>
    </w:p>
    <w:p w14:paraId="534670AB" w14:textId="77777777" w:rsidR="00AC3D22" w:rsidRPr="00DB626B" w:rsidRDefault="00AC3D22" w:rsidP="00AC3D22">
      <w:pPr>
        <w:pStyle w:val="af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 xml:space="preserve">от профильной организации </w:t>
      </w:r>
      <w:r w:rsidR="00DB626B">
        <w:rPr>
          <w:rFonts w:ascii="Times New Roman" w:hAnsi="Times New Roman"/>
          <w:sz w:val="28"/>
          <w:szCs w:val="24"/>
        </w:rPr>
        <w:t xml:space="preserve">                </w:t>
      </w:r>
      <w:r w:rsidR="00DA0A1D">
        <w:rPr>
          <w:rFonts w:ascii="Times New Roman" w:hAnsi="Times New Roman"/>
          <w:sz w:val="28"/>
          <w:szCs w:val="24"/>
        </w:rPr>
        <w:t xml:space="preserve">       </w:t>
      </w:r>
      <w:r w:rsidR="00B216E6">
        <w:rPr>
          <w:rFonts w:ascii="Times New Roman" w:hAnsi="Times New Roman"/>
          <w:sz w:val="28"/>
          <w:szCs w:val="24"/>
        </w:rPr>
        <w:t xml:space="preserve">             </w:t>
      </w:r>
      <w:r w:rsidR="00B216E6">
        <w:rPr>
          <w:sz w:val="28"/>
          <w:szCs w:val="28"/>
        </w:rPr>
        <w:t>____________</w:t>
      </w:r>
      <w:r w:rsidR="006644E1">
        <w:rPr>
          <w:rFonts w:ascii="Times New Roman" w:hAnsi="Times New Roman"/>
          <w:sz w:val="28"/>
          <w:szCs w:val="24"/>
        </w:rPr>
        <w:t>Забелин С.А.</w:t>
      </w:r>
    </w:p>
    <w:p w14:paraId="505D3460" w14:textId="77777777" w:rsidR="00DA0A1D" w:rsidRDefault="00DA0A1D" w:rsidP="00AC3D22">
      <w:pPr>
        <w:rPr>
          <w:sz w:val="28"/>
        </w:rPr>
      </w:pPr>
    </w:p>
    <w:p w14:paraId="22AF2211" w14:textId="77777777" w:rsidR="00DA0A1D" w:rsidRDefault="00DA0A1D" w:rsidP="00AC3D22">
      <w:pPr>
        <w:rPr>
          <w:sz w:val="28"/>
        </w:rPr>
      </w:pPr>
    </w:p>
    <w:p w14:paraId="33BA9BD3" w14:textId="77777777" w:rsidR="00AC3D22" w:rsidRPr="00DB626B" w:rsidRDefault="00AC3D22" w:rsidP="00AC3D22">
      <w:pPr>
        <w:rPr>
          <w:sz w:val="28"/>
        </w:rPr>
      </w:pPr>
      <w:r w:rsidRPr="00DB626B">
        <w:rPr>
          <w:sz w:val="28"/>
        </w:rPr>
        <w:t xml:space="preserve">Задание принял: _____________________       </w:t>
      </w:r>
      <w:proofErr w:type="gramStart"/>
      <w:r w:rsidRPr="00DB626B">
        <w:rPr>
          <w:sz w:val="28"/>
        </w:rPr>
        <w:t xml:space="preserve">   </w:t>
      </w:r>
      <w:r w:rsidR="006644E1">
        <w:rPr>
          <w:color w:val="000000"/>
          <w:sz w:val="28"/>
        </w:rPr>
        <w:t>«</w:t>
      </w:r>
      <w:proofErr w:type="gramEnd"/>
      <w:r w:rsidR="005F0F97">
        <w:rPr>
          <w:color w:val="000000"/>
          <w:sz w:val="28"/>
        </w:rPr>
        <w:t>23</w:t>
      </w:r>
      <w:r w:rsidR="006644E1">
        <w:rPr>
          <w:color w:val="000000"/>
          <w:sz w:val="28"/>
        </w:rPr>
        <w:t xml:space="preserve">» </w:t>
      </w:r>
      <w:r w:rsidR="005F0F97">
        <w:rPr>
          <w:color w:val="000000"/>
          <w:sz w:val="28"/>
        </w:rPr>
        <w:t>июня</w:t>
      </w:r>
      <w:r w:rsidR="006644E1">
        <w:rPr>
          <w:color w:val="000000"/>
          <w:sz w:val="28"/>
        </w:rPr>
        <w:t xml:space="preserve"> 20</w:t>
      </w:r>
      <w:r w:rsidR="005F0F97">
        <w:rPr>
          <w:color w:val="000000"/>
          <w:sz w:val="28"/>
        </w:rPr>
        <w:t>20</w:t>
      </w:r>
      <w:r w:rsidRPr="00DB626B">
        <w:rPr>
          <w:color w:val="000000"/>
          <w:sz w:val="28"/>
        </w:rPr>
        <w:t xml:space="preserve"> г.</w:t>
      </w:r>
    </w:p>
    <w:p w14:paraId="18F8C998" w14:textId="77777777" w:rsidR="00AC3D22" w:rsidRPr="00DB626B" w:rsidRDefault="00363698" w:rsidP="00AC3D22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  <w:r w:rsidRPr="00DB626B">
        <w:rPr>
          <w:b/>
          <w:sz w:val="32"/>
          <w:szCs w:val="28"/>
        </w:rPr>
        <w:br w:type="page"/>
      </w:r>
      <w:r w:rsidR="00AC3D22" w:rsidRPr="00DB626B">
        <w:rPr>
          <w:b/>
          <w:sz w:val="28"/>
        </w:rPr>
        <w:lastRenderedPageBreak/>
        <w:t>СОВМЕСТНЫЙ РАБОЧИЙ ГРАФИК (ПЛАН)</w:t>
      </w:r>
    </w:p>
    <w:p w14:paraId="1B5A7AD4" w14:textId="77777777" w:rsidR="00AC3D22" w:rsidRPr="00DB626B" w:rsidRDefault="00AC3D22" w:rsidP="00AC3D22">
      <w:pPr>
        <w:jc w:val="center"/>
        <w:rPr>
          <w:b/>
          <w:sz w:val="28"/>
        </w:rPr>
      </w:pPr>
      <w:r w:rsidRPr="00DB626B">
        <w:rPr>
          <w:b/>
          <w:sz w:val="28"/>
        </w:rPr>
        <w:t xml:space="preserve"> проведения </w:t>
      </w:r>
      <w:r w:rsidR="00382525" w:rsidRPr="00D321C9">
        <w:rPr>
          <w:b/>
          <w:sz w:val="28"/>
        </w:rPr>
        <w:t>производственной</w:t>
      </w:r>
      <w:r w:rsidR="00DB626B">
        <w:rPr>
          <w:b/>
          <w:sz w:val="28"/>
        </w:rPr>
        <w:t xml:space="preserve"> </w:t>
      </w:r>
      <w:r w:rsidRPr="00DB626B">
        <w:rPr>
          <w:b/>
          <w:sz w:val="28"/>
        </w:rPr>
        <w:t>практики</w:t>
      </w:r>
    </w:p>
    <w:p w14:paraId="7926C9BD" w14:textId="77777777" w:rsidR="00AC3D22" w:rsidRPr="00DB626B" w:rsidRDefault="00AC3D22" w:rsidP="00AC3D22">
      <w:pPr>
        <w:jc w:val="center"/>
        <w:rPr>
          <w:i/>
          <w:sz w:val="28"/>
        </w:rPr>
      </w:pPr>
    </w:p>
    <w:p w14:paraId="601656BD" w14:textId="77777777" w:rsidR="00AC3D22" w:rsidRPr="00DB626B" w:rsidRDefault="00AC3D22" w:rsidP="00AC3D22">
      <w:pPr>
        <w:rPr>
          <w:sz w:val="28"/>
        </w:rPr>
      </w:pPr>
      <w:r w:rsidRPr="00DB626B">
        <w:rPr>
          <w:sz w:val="28"/>
        </w:rPr>
        <w:t xml:space="preserve">Обучающегося </w:t>
      </w:r>
      <w:r w:rsidR="00D321C9">
        <w:rPr>
          <w:sz w:val="28"/>
        </w:rPr>
        <w:t>3</w:t>
      </w:r>
      <w:r w:rsidRPr="00DB626B">
        <w:rPr>
          <w:sz w:val="28"/>
        </w:rPr>
        <w:t xml:space="preserve"> курса </w:t>
      </w:r>
      <w:r w:rsidR="00DB626B">
        <w:rPr>
          <w:sz w:val="28"/>
        </w:rPr>
        <w:t xml:space="preserve">очной </w:t>
      </w:r>
      <w:r w:rsidRPr="00DB626B">
        <w:rPr>
          <w:sz w:val="28"/>
        </w:rPr>
        <w:t>формы обучения, группы</w:t>
      </w:r>
      <w:r w:rsidR="00D321C9">
        <w:rPr>
          <w:sz w:val="28"/>
        </w:rPr>
        <w:t xml:space="preserve"> 71ПГ</w:t>
      </w:r>
    </w:p>
    <w:p w14:paraId="540A6CE5" w14:textId="77777777" w:rsidR="00AC3D22" w:rsidRPr="00DB626B" w:rsidRDefault="00AC3D22" w:rsidP="00AC3D22">
      <w:pPr>
        <w:spacing w:before="120"/>
        <w:rPr>
          <w:b/>
          <w:sz w:val="28"/>
        </w:rPr>
      </w:pPr>
      <w:r w:rsidRPr="00DB626B">
        <w:rPr>
          <w:sz w:val="28"/>
        </w:rPr>
        <w:t xml:space="preserve">Направление подготовки </w:t>
      </w:r>
      <w:r w:rsidR="00DB626B" w:rsidRPr="00D321C9">
        <w:rPr>
          <w:sz w:val="28"/>
        </w:rPr>
        <w:t>09.03.0</w:t>
      </w:r>
      <w:r w:rsidR="00D321C9" w:rsidRPr="00D321C9">
        <w:rPr>
          <w:sz w:val="28"/>
        </w:rPr>
        <w:t>4</w:t>
      </w:r>
      <w:r w:rsidR="00DB626B" w:rsidRPr="00D321C9">
        <w:rPr>
          <w:sz w:val="28"/>
        </w:rPr>
        <w:t xml:space="preserve"> «</w:t>
      </w:r>
      <w:r w:rsidR="00D321C9" w:rsidRPr="00D321C9">
        <w:rPr>
          <w:sz w:val="28"/>
        </w:rPr>
        <w:t>Программная инженерия</w:t>
      </w:r>
      <w:r w:rsidR="00DB626B" w:rsidRPr="00D321C9">
        <w:rPr>
          <w:sz w:val="28"/>
        </w:rPr>
        <w:t>»</w:t>
      </w:r>
    </w:p>
    <w:p w14:paraId="2F007E09" w14:textId="77777777" w:rsidR="00AC3D22" w:rsidRPr="00DB626B" w:rsidRDefault="00AC3D22" w:rsidP="00AC3D22">
      <w:pPr>
        <w:rPr>
          <w:sz w:val="28"/>
        </w:rPr>
      </w:pPr>
      <w:r w:rsidRPr="00DB626B">
        <w:rPr>
          <w:sz w:val="28"/>
        </w:rPr>
        <w:t xml:space="preserve">Место прохождения практики </w:t>
      </w:r>
      <w:r w:rsidR="00D321C9" w:rsidRPr="00D321C9">
        <w:rPr>
          <w:sz w:val="28"/>
        </w:rPr>
        <w:t>АНО «Центр Интернет-образования»</w:t>
      </w:r>
    </w:p>
    <w:p w14:paraId="40EFE7E0" w14:textId="77777777" w:rsidR="00AC3D22" w:rsidRPr="00DB626B" w:rsidRDefault="00AC3D22" w:rsidP="00AC3D22">
      <w:pPr>
        <w:rPr>
          <w:color w:val="000000"/>
          <w:sz w:val="32"/>
          <w:szCs w:val="28"/>
        </w:rPr>
      </w:pPr>
    </w:p>
    <w:p w14:paraId="4E9F5697" w14:textId="77777777" w:rsidR="00AC3D22" w:rsidRPr="00DB626B" w:rsidRDefault="00AC3D22" w:rsidP="00AC3D22">
      <w:pPr>
        <w:rPr>
          <w:sz w:val="28"/>
        </w:rPr>
      </w:pPr>
      <w:r w:rsidRPr="00DB626B">
        <w:rPr>
          <w:color w:val="000000"/>
          <w:sz w:val="28"/>
        </w:rPr>
        <w:t>Срок прохожд</w:t>
      </w:r>
      <w:r w:rsidR="00DB626B">
        <w:rPr>
          <w:color w:val="000000"/>
          <w:sz w:val="28"/>
        </w:rPr>
        <w:t>ения практики с «</w:t>
      </w:r>
      <w:r w:rsidR="00D321C9">
        <w:rPr>
          <w:color w:val="000000"/>
          <w:sz w:val="28"/>
        </w:rPr>
        <w:t>23</w:t>
      </w:r>
      <w:r w:rsidR="00DB626B">
        <w:rPr>
          <w:color w:val="000000"/>
          <w:sz w:val="28"/>
        </w:rPr>
        <w:t xml:space="preserve">» </w:t>
      </w:r>
      <w:r w:rsidR="001100AC">
        <w:rPr>
          <w:color w:val="000000"/>
          <w:sz w:val="28"/>
        </w:rPr>
        <w:t>июня 2020 г. по «</w:t>
      </w:r>
      <w:r w:rsidR="00865AFF" w:rsidRPr="005F0F97">
        <w:rPr>
          <w:color w:val="000000"/>
          <w:sz w:val="28"/>
        </w:rPr>
        <w:t>6</w:t>
      </w:r>
      <w:r w:rsidR="00DB626B">
        <w:rPr>
          <w:color w:val="000000"/>
          <w:sz w:val="28"/>
        </w:rPr>
        <w:t xml:space="preserve">» </w:t>
      </w:r>
      <w:r w:rsidR="00D321C9">
        <w:rPr>
          <w:color w:val="000000"/>
          <w:sz w:val="28"/>
        </w:rPr>
        <w:t>июля 2020</w:t>
      </w:r>
      <w:r w:rsidRPr="00DB626B">
        <w:rPr>
          <w:color w:val="000000"/>
          <w:sz w:val="28"/>
        </w:rPr>
        <w:t xml:space="preserve"> г.</w:t>
      </w:r>
    </w:p>
    <w:p w14:paraId="51C9AD01" w14:textId="77777777" w:rsidR="00AC3D22" w:rsidRPr="00DB626B" w:rsidRDefault="00AC3D22" w:rsidP="00AC3D22">
      <w:pPr>
        <w:rPr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872"/>
        <w:gridCol w:w="2870"/>
        <w:gridCol w:w="1358"/>
        <w:gridCol w:w="1656"/>
        <w:gridCol w:w="1269"/>
      </w:tblGrid>
      <w:tr w:rsidR="00AC3D22" w:rsidRPr="00DA0A1D" w14:paraId="6CEDE200" w14:textId="77777777" w:rsidTr="001D7778">
        <w:trPr>
          <w:tblHeader/>
        </w:trPr>
        <w:tc>
          <w:tcPr>
            <w:tcW w:w="557" w:type="dxa"/>
            <w:shd w:val="clear" w:color="auto" w:fill="auto"/>
            <w:vAlign w:val="center"/>
          </w:tcPr>
          <w:p w14:paraId="40FEEA83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№ п/п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E7773B1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Наименование этапа проведения практики*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179E0773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Вид работ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4907875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569E463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Форма отчетности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A6B9988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  <w:r w:rsidRPr="00DA0A1D">
              <w:rPr>
                <w:sz w:val="20"/>
              </w:rPr>
              <w:t>Отметка о выполнении</w:t>
            </w:r>
          </w:p>
        </w:tc>
      </w:tr>
      <w:tr w:rsidR="00AC3D22" w:rsidRPr="00DA0A1D" w14:paraId="2273C3CB" w14:textId="77777777" w:rsidTr="001D7778">
        <w:tc>
          <w:tcPr>
            <w:tcW w:w="557" w:type="dxa"/>
            <w:shd w:val="clear" w:color="auto" w:fill="auto"/>
          </w:tcPr>
          <w:p w14:paraId="7D0413E8" w14:textId="77777777" w:rsidR="00AC3D22" w:rsidRPr="00DA0A1D" w:rsidRDefault="00AC3D22" w:rsidP="00DB626B">
            <w:pPr>
              <w:ind w:hanging="15"/>
              <w:contextualSpacing/>
              <w:jc w:val="center"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14:paraId="207C9981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3066" w:type="dxa"/>
            <w:shd w:val="clear" w:color="auto" w:fill="auto"/>
          </w:tcPr>
          <w:p w14:paraId="6719A4D4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14:paraId="5DD55758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 xml:space="preserve">2. Инструктаж по технике безопасности. </w:t>
            </w:r>
          </w:p>
          <w:p w14:paraId="5C84AE3F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3. Выдача индивидуального задания.</w:t>
            </w:r>
          </w:p>
        </w:tc>
        <w:tc>
          <w:tcPr>
            <w:tcW w:w="1150" w:type="dxa"/>
            <w:shd w:val="clear" w:color="auto" w:fill="auto"/>
          </w:tcPr>
          <w:p w14:paraId="691D9A93" w14:textId="77777777" w:rsidR="00AC3D22" w:rsidRDefault="00AC3D22" w:rsidP="00DB626B">
            <w:pPr>
              <w:contextualSpacing/>
              <w:jc w:val="center"/>
              <w:rPr>
                <w:sz w:val="20"/>
              </w:rPr>
            </w:pPr>
          </w:p>
          <w:p w14:paraId="2FBFE4A0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</w:p>
          <w:p w14:paraId="6FB2A530" w14:textId="77777777" w:rsidR="001D7778" w:rsidRPr="00DA0A1D" w:rsidRDefault="001D7778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23.06.2020</w:t>
            </w:r>
          </w:p>
        </w:tc>
        <w:tc>
          <w:tcPr>
            <w:tcW w:w="1656" w:type="dxa"/>
            <w:shd w:val="clear" w:color="auto" w:fill="auto"/>
          </w:tcPr>
          <w:p w14:paraId="33782530" w14:textId="77777777" w:rsidR="00AC3D22" w:rsidRPr="00DA0A1D" w:rsidRDefault="001D7778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Индивидуальное задание</w:t>
            </w:r>
          </w:p>
        </w:tc>
        <w:tc>
          <w:tcPr>
            <w:tcW w:w="1269" w:type="dxa"/>
            <w:shd w:val="clear" w:color="auto" w:fill="auto"/>
          </w:tcPr>
          <w:p w14:paraId="23377AEE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</w:p>
        </w:tc>
      </w:tr>
      <w:tr w:rsidR="00AC3D22" w:rsidRPr="00DA0A1D" w14:paraId="6F9DA050" w14:textId="77777777" w:rsidTr="001D7778">
        <w:tc>
          <w:tcPr>
            <w:tcW w:w="557" w:type="dxa"/>
            <w:shd w:val="clear" w:color="auto" w:fill="auto"/>
          </w:tcPr>
          <w:p w14:paraId="4E2B1996" w14:textId="77777777" w:rsidR="00AC3D22" w:rsidRPr="00DA0A1D" w:rsidRDefault="00AC3D22" w:rsidP="00DB626B">
            <w:pPr>
              <w:ind w:hanging="15"/>
              <w:contextualSpacing/>
              <w:jc w:val="center"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14:paraId="66817D56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 xml:space="preserve">Основной этап </w:t>
            </w:r>
          </w:p>
        </w:tc>
        <w:tc>
          <w:tcPr>
            <w:tcW w:w="3066" w:type="dxa"/>
            <w:shd w:val="clear" w:color="auto" w:fill="auto"/>
          </w:tcPr>
          <w:p w14:paraId="10B23106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14:paraId="1F0F726C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2. Сбор информации и материалов практики.</w:t>
            </w:r>
          </w:p>
          <w:p w14:paraId="2EA55866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3. Выполнение программы практики, индивидуального задания на практику.</w:t>
            </w:r>
          </w:p>
          <w:p w14:paraId="183D1F9E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1150" w:type="dxa"/>
            <w:shd w:val="clear" w:color="auto" w:fill="auto"/>
          </w:tcPr>
          <w:p w14:paraId="7BF2ACB6" w14:textId="77777777" w:rsidR="00AC3D22" w:rsidRDefault="00AC3D22" w:rsidP="00DB626B">
            <w:pPr>
              <w:contextualSpacing/>
              <w:jc w:val="center"/>
              <w:rPr>
                <w:sz w:val="20"/>
              </w:rPr>
            </w:pPr>
          </w:p>
          <w:p w14:paraId="27D8CACA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</w:p>
          <w:p w14:paraId="42E866D9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</w:p>
          <w:p w14:paraId="68BE66E6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24.06.2020</w:t>
            </w:r>
          </w:p>
          <w:p w14:paraId="6B7E7E1D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EB90256" w14:textId="77777777" w:rsidR="001D7778" w:rsidRPr="00DA0A1D" w:rsidRDefault="00865AFF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4.07.2020</w:t>
            </w:r>
          </w:p>
        </w:tc>
        <w:tc>
          <w:tcPr>
            <w:tcW w:w="1656" w:type="dxa"/>
            <w:shd w:val="clear" w:color="auto" w:fill="auto"/>
          </w:tcPr>
          <w:p w14:paraId="4A9B9B59" w14:textId="77777777" w:rsidR="00AC3D22" w:rsidRPr="00DA0A1D" w:rsidRDefault="001D7778" w:rsidP="00DB626B">
            <w:pPr>
              <w:contextualSpacing/>
              <w:jc w:val="center"/>
              <w:rPr>
                <w:sz w:val="20"/>
              </w:rPr>
            </w:pPr>
            <w:r w:rsidRPr="001D7778">
              <w:rPr>
                <w:sz w:val="20"/>
              </w:rPr>
              <w:t>Фактический и теоретический материал, результаты анализа</w:t>
            </w:r>
          </w:p>
        </w:tc>
        <w:tc>
          <w:tcPr>
            <w:tcW w:w="1269" w:type="dxa"/>
            <w:shd w:val="clear" w:color="auto" w:fill="auto"/>
          </w:tcPr>
          <w:p w14:paraId="4EA373C8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</w:p>
        </w:tc>
      </w:tr>
      <w:tr w:rsidR="00AC3D22" w:rsidRPr="00DA0A1D" w14:paraId="3100566F" w14:textId="77777777" w:rsidTr="001D7778">
        <w:tc>
          <w:tcPr>
            <w:tcW w:w="557" w:type="dxa"/>
            <w:shd w:val="clear" w:color="auto" w:fill="auto"/>
          </w:tcPr>
          <w:p w14:paraId="0D1C030B" w14:textId="77777777" w:rsidR="00AC3D22" w:rsidRPr="00DA0A1D" w:rsidRDefault="00AC3D22" w:rsidP="00DB626B">
            <w:pPr>
              <w:ind w:hanging="15"/>
              <w:contextualSpacing/>
              <w:jc w:val="center"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14:paraId="06AD78B8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Заключительный этап</w:t>
            </w:r>
          </w:p>
        </w:tc>
        <w:tc>
          <w:tcPr>
            <w:tcW w:w="3066" w:type="dxa"/>
            <w:shd w:val="clear" w:color="auto" w:fill="auto"/>
          </w:tcPr>
          <w:p w14:paraId="47FCD567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 xml:space="preserve">Составление </w:t>
            </w:r>
            <w:r w:rsidRPr="00DA0A1D">
              <w:rPr>
                <w:color w:val="000000"/>
                <w:sz w:val="20"/>
                <w:szCs w:val="20"/>
              </w:rPr>
              <w:t xml:space="preserve">отчета по </w:t>
            </w:r>
            <w:r w:rsidRPr="00DA0A1D">
              <w:rPr>
                <w:sz w:val="20"/>
                <w:szCs w:val="20"/>
              </w:rPr>
              <w:t>практике.</w:t>
            </w:r>
          </w:p>
          <w:p w14:paraId="4993B0DA" w14:textId="77777777" w:rsidR="00AC3D22" w:rsidRPr="00DA0A1D" w:rsidRDefault="00AC3D22" w:rsidP="00DB626B">
            <w:pPr>
              <w:contextualSpacing/>
              <w:rPr>
                <w:sz w:val="20"/>
                <w:szCs w:val="20"/>
              </w:rPr>
            </w:pPr>
            <w:r w:rsidRPr="00DA0A1D">
              <w:rPr>
                <w:sz w:val="20"/>
                <w:szCs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1150" w:type="dxa"/>
            <w:shd w:val="clear" w:color="auto" w:fill="auto"/>
          </w:tcPr>
          <w:p w14:paraId="41F46C45" w14:textId="77777777" w:rsidR="00AC3D22" w:rsidRDefault="00AC3D22" w:rsidP="00DB626B">
            <w:pPr>
              <w:contextualSpacing/>
              <w:jc w:val="center"/>
              <w:rPr>
                <w:sz w:val="20"/>
              </w:rPr>
            </w:pPr>
          </w:p>
          <w:p w14:paraId="58EA5B12" w14:textId="77777777" w:rsidR="001D7778" w:rsidRDefault="001D7778" w:rsidP="00DB626B">
            <w:pPr>
              <w:contextualSpacing/>
              <w:jc w:val="center"/>
              <w:rPr>
                <w:sz w:val="20"/>
              </w:rPr>
            </w:pPr>
          </w:p>
          <w:p w14:paraId="31B4B0BC" w14:textId="77777777" w:rsidR="001D7778" w:rsidRPr="00DA0A1D" w:rsidRDefault="0075219C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6.07.2020</w:t>
            </w:r>
          </w:p>
        </w:tc>
        <w:tc>
          <w:tcPr>
            <w:tcW w:w="1656" w:type="dxa"/>
            <w:shd w:val="clear" w:color="auto" w:fill="auto"/>
          </w:tcPr>
          <w:p w14:paraId="7BECE50D" w14:textId="77777777" w:rsidR="00AC3D22" w:rsidRPr="00DA0A1D" w:rsidRDefault="001D7778" w:rsidP="00DB626B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Отчет по практике</w:t>
            </w:r>
          </w:p>
        </w:tc>
        <w:tc>
          <w:tcPr>
            <w:tcW w:w="1269" w:type="dxa"/>
            <w:shd w:val="clear" w:color="auto" w:fill="auto"/>
          </w:tcPr>
          <w:p w14:paraId="4A1C0BDF" w14:textId="77777777" w:rsidR="00AC3D22" w:rsidRPr="00DA0A1D" w:rsidRDefault="00AC3D22" w:rsidP="00DB626B">
            <w:pPr>
              <w:contextualSpacing/>
              <w:jc w:val="center"/>
              <w:rPr>
                <w:sz w:val="20"/>
              </w:rPr>
            </w:pPr>
          </w:p>
        </w:tc>
      </w:tr>
    </w:tbl>
    <w:p w14:paraId="7500B3CB" w14:textId="77777777" w:rsidR="00DB626B" w:rsidRDefault="00DB626B" w:rsidP="00AC3D22">
      <w:pPr>
        <w:tabs>
          <w:tab w:val="left" w:pos="8910"/>
        </w:tabs>
        <w:spacing w:before="120" w:after="120"/>
        <w:rPr>
          <w:sz w:val="28"/>
        </w:rPr>
      </w:pPr>
    </w:p>
    <w:p w14:paraId="36FE59EC" w14:textId="77777777" w:rsidR="00DA0A1D" w:rsidRDefault="00AC3D22" w:rsidP="00DA0A1D">
      <w:pPr>
        <w:tabs>
          <w:tab w:val="left" w:pos="8910"/>
        </w:tabs>
        <w:contextualSpacing/>
        <w:rPr>
          <w:sz w:val="28"/>
        </w:rPr>
      </w:pPr>
      <w:r w:rsidRPr="00DB626B">
        <w:rPr>
          <w:sz w:val="28"/>
        </w:rPr>
        <w:t xml:space="preserve">Руководитель практики </w:t>
      </w:r>
    </w:p>
    <w:p w14:paraId="56CC9138" w14:textId="77777777" w:rsidR="00AC3D22" w:rsidRDefault="00AC3D22" w:rsidP="00DA0A1D">
      <w:pPr>
        <w:tabs>
          <w:tab w:val="left" w:pos="2552"/>
        </w:tabs>
        <w:contextualSpacing/>
        <w:rPr>
          <w:sz w:val="28"/>
        </w:rPr>
      </w:pPr>
      <w:r w:rsidRPr="00DB626B">
        <w:rPr>
          <w:sz w:val="28"/>
        </w:rPr>
        <w:t>от университета</w:t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  <w:szCs w:val="28"/>
        </w:rPr>
        <w:t>____________</w:t>
      </w:r>
      <w:r w:rsidR="001D7778">
        <w:rPr>
          <w:sz w:val="28"/>
        </w:rPr>
        <w:t>Фролов А.И.</w:t>
      </w:r>
    </w:p>
    <w:p w14:paraId="00EBED0F" w14:textId="77777777" w:rsidR="00DA0A1D" w:rsidRPr="00DB626B" w:rsidRDefault="00DA0A1D" w:rsidP="00DA0A1D">
      <w:pPr>
        <w:tabs>
          <w:tab w:val="left" w:pos="8910"/>
        </w:tabs>
        <w:contextualSpacing/>
        <w:rPr>
          <w:sz w:val="28"/>
        </w:rPr>
      </w:pPr>
    </w:p>
    <w:p w14:paraId="75F21883" w14:textId="77777777" w:rsidR="00DA0A1D" w:rsidRDefault="00AC3D22" w:rsidP="00DA0A1D">
      <w:pPr>
        <w:tabs>
          <w:tab w:val="left" w:pos="8910"/>
        </w:tabs>
        <w:contextualSpacing/>
        <w:rPr>
          <w:sz w:val="28"/>
        </w:rPr>
      </w:pPr>
      <w:r w:rsidRPr="00DB626B">
        <w:rPr>
          <w:sz w:val="28"/>
        </w:rPr>
        <w:t xml:space="preserve">Руководитель практики </w:t>
      </w:r>
    </w:p>
    <w:p w14:paraId="63A33F0B" w14:textId="77777777" w:rsidR="00DA0A1D" w:rsidRDefault="00AC3D22" w:rsidP="009412A5">
      <w:pPr>
        <w:tabs>
          <w:tab w:val="left" w:pos="3828"/>
        </w:tabs>
        <w:contextualSpacing/>
        <w:rPr>
          <w:sz w:val="28"/>
        </w:rPr>
      </w:pPr>
      <w:r w:rsidRPr="00DB626B">
        <w:rPr>
          <w:sz w:val="28"/>
        </w:rPr>
        <w:t>от профильной организации</w:t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  <w:szCs w:val="28"/>
        </w:rPr>
        <w:t>____________</w:t>
      </w:r>
      <w:r w:rsidR="001D7778" w:rsidRPr="001D7778">
        <w:rPr>
          <w:sz w:val="28"/>
        </w:rPr>
        <w:t>Забелин С.А</w:t>
      </w:r>
      <w:r w:rsidR="00DA0A1D" w:rsidRPr="001D7778">
        <w:rPr>
          <w:sz w:val="28"/>
        </w:rPr>
        <w:t>.</w:t>
      </w:r>
    </w:p>
    <w:p w14:paraId="08B66C21" w14:textId="77777777" w:rsidR="009412A5" w:rsidRPr="009412A5" w:rsidRDefault="009412A5" w:rsidP="009412A5">
      <w:pPr>
        <w:tabs>
          <w:tab w:val="left" w:pos="3828"/>
        </w:tabs>
        <w:contextualSpacing/>
        <w:rPr>
          <w:sz w:val="28"/>
        </w:rPr>
      </w:pPr>
    </w:p>
    <w:p w14:paraId="595EED60" w14:textId="77777777" w:rsidR="00AC3D22" w:rsidRPr="00DB626B" w:rsidRDefault="00AC3D22" w:rsidP="00AC3D22">
      <w:pPr>
        <w:tabs>
          <w:tab w:val="left" w:pos="8910"/>
        </w:tabs>
        <w:spacing w:before="120" w:after="120"/>
        <w:rPr>
          <w:sz w:val="28"/>
        </w:rPr>
      </w:pPr>
      <w:r w:rsidRPr="00DB626B">
        <w:rPr>
          <w:sz w:val="28"/>
        </w:rPr>
        <w:t>С рабочим графиком (планом) ознакомлен:</w:t>
      </w:r>
    </w:p>
    <w:p w14:paraId="29C56F57" w14:textId="77777777" w:rsidR="00DA0A1D" w:rsidRPr="00EA33D1" w:rsidRDefault="00AC3D22" w:rsidP="00EA33D1">
      <w:pPr>
        <w:tabs>
          <w:tab w:val="left" w:pos="2410"/>
        </w:tabs>
        <w:rPr>
          <w:sz w:val="28"/>
        </w:rPr>
      </w:pPr>
      <w:r w:rsidRPr="00DB626B">
        <w:rPr>
          <w:sz w:val="28"/>
        </w:rPr>
        <w:t xml:space="preserve">Обучающийся </w:t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</w:rPr>
        <w:tab/>
      </w:r>
      <w:r w:rsidR="00B216E6">
        <w:rPr>
          <w:sz w:val="28"/>
          <w:szCs w:val="28"/>
        </w:rPr>
        <w:t>____________</w:t>
      </w:r>
      <w:r w:rsidR="001D7778">
        <w:rPr>
          <w:sz w:val="28"/>
          <w:highlight w:val="yellow"/>
        </w:rPr>
        <w:t>Кожухова О.А</w:t>
      </w:r>
      <w:r w:rsidR="00DA0A1D" w:rsidRPr="00DA0A1D">
        <w:rPr>
          <w:sz w:val="28"/>
          <w:highlight w:val="yellow"/>
        </w:rPr>
        <w:t>.</w:t>
      </w:r>
      <w:bookmarkStart w:id="0" w:name="_Toc507531391"/>
    </w:p>
    <w:p w14:paraId="164D32ED" w14:textId="77777777" w:rsidR="00DA0A1D" w:rsidRPr="00F56A43" w:rsidRDefault="00DA0A1D" w:rsidP="005F0F97">
      <w:pPr>
        <w:widowControl w:val="0"/>
        <w:spacing w:line="264" w:lineRule="auto"/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>
        <w:rPr>
          <w:sz w:val="28"/>
          <w:szCs w:val="28"/>
        </w:rPr>
        <w:br w:type="page"/>
      </w: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высшего образования</w:t>
      </w:r>
    </w:p>
    <w:p w14:paraId="2AA76B2A" w14:textId="77777777" w:rsidR="00DA0A1D" w:rsidRPr="00F56A43" w:rsidRDefault="00DA0A1D" w:rsidP="00DA0A1D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t xml:space="preserve">«ОРЛОВСКИЙ ГОСУДАРСТВЕННЫЙ УНИВЕРСИТЕТ </w:t>
      </w: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ИМЕНИ И.С. ТУРГЕНЕВА»</w:t>
      </w:r>
    </w:p>
    <w:p w14:paraId="73C70585" w14:textId="77777777" w:rsidR="00DA0A1D" w:rsidRPr="00F56A43" w:rsidRDefault="00DA0A1D" w:rsidP="00DA0A1D">
      <w:pPr>
        <w:widowControl w:val="0"/>
        <w:tabs>
          <w:tab w:val="left" w:pos="2425"/>
        </w:tabs>
        <w:jc w:val="center"/>
        <w:rPr>
          <w:rFonts w:eastAsia="Arial Unicode MS" w:cs="Arial Unicode MS"/>
          <w:color w:val="000000"/>
          <w:sz w:val="28"/>
          <w:szCs w:val="28"/>
          <w:lang w:bidi="ru-RU"/>
        </w:rPr>
      </w:pPr>
    </w:p>
    <w:p w14:paraId="352BA24C" w14:textId="77777777" w:rsidR="00DA0A1D" w:rsidRPr="00F56A43" w:rsidRDefault="00DA0A1D" w:rsidP="00DA0A1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56A43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65FE1580" w14:textId="77777777" w:rsidR="00DA0A1D" w:rsidRDefault="00DA0A1D" w:rsidP="00DA0A1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F8BABCF" w14:textId="77777777" w:rsidR="00DA0A1D" w:rsidRPr="00C0780B" w:rsidRDefault="00DA0A1D" w:rsidP="00DA0A1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C4B1C03" w14:textId="77777777" w:rsidR="00DA0A1D" w:rsidRPr="00966116" w:rsidRDefault="00DA0A1D" w:rsidP="00DA0A1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66116">
        <w:rPr>
          <w:b/>
          <w:sz w:val="28"/>
          <w:szCs w:val="28"/>
        </w:rPr>
        <w:t>ДНЕВНИК</w:t>
      </w:r>
    </w:p>
    <w:p w14:paraId="387E6393" w14:textId="77777777" w:rsidR="00DA0A1D" w:rsidRPr="00C0780B" w:rsidRDefault="00DA0A1D" w:rsidP="00DA0A1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3BED8FD" w14:textId="77777777" w:rsidR="00DA0A1D" w:rsidRPr="00C0780B" w:rsidRDefault="00B216E6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B5D01">
        <w:rPr>
          <w:sz w:val="28"/>
          <w:szCs w:val="28"/>
        </w:rPr>
        <w:t>производственной</w:t>
      </w:r>
      <w:r w:rsidR="00DA0A1D">
        <w:rPr>
          <w:sz w:val="28"/>
          <w:szCs w:val="28"/>
        </w:rPr>
        <w:t xml:space="preserve"> </w:t>
      </w:r>
      <w:r w:rsidR="00DA0A1D" w:rsidRPr="00C0780B">
        <w:rPr>
          <w:sz w:val="28"/>
          <w:szCs w:val="28"/>
        </w:rPr>
        <w:t>практики студента</w:t>
      </w:r>
    </w:p>
    <w:p w14:paraId="2B9752E7" w14:textId="77777777" w:rsidR="00DA0A1D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7543E75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5ED06D7" w14:textId="77777777" w:rsidR="00DA0A1D" w:rsidRPr="00C0780B" w:rsidRDefault="002B5D01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B5D01">
        <w:rPr>
          <w:sz w:val="28"/>
          <w:szCs w:val="28"/>
          <w:highlight w:val="yellow"/>
        </w:rPr>
        <w:t>Кожухова Ольга Андреевна</w:t>
      </w:r>
    </w:p>
    <w:p w14:paraId="112C3502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 w:rsidR="002B5D01">
        <w:rPr>
          <w:sz w:val="28"/>
          <w:szCs w:val="28"/>
        </w:rPr>
        <w:t>3</w:t>
      </w:r>
    </w:p>
    <w:p w14:paraId="67FA4B77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82E07D9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 w:rsidR="002B5D01">
        <w:rPr>
          <w:sz w:val="28"/>
          <w:szCs w:val="28"/>
        </w:rPr>
        <w:t>71ПГ</w:t>
      </w:r>
    </w:p>
    <w:p w14:paraId="68EFCDB8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 xml:space="preserve"> </w:t>
      </w:r>
      <w:r w:rsidR="002B5D01">
        <w:rPr>
          <w:sz w:val="28"/>
          <w:szCs w:val="28"/>
        </w:rPr>
        <w:t>АНО «Центр Интернет-образования»</w:t>
      </w:r>
    </w:p>
    <w:p w14:paraId="52B40D65" w14:textId="77777777" w:rsidR="00DA0A1D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072B7B4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FE5054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65C7B7C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34FA1D23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 xml:space="preserve">от университета 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="00E153E0">
        <w:rPr>
          <w:sz w:val="28"/>
          <w:szCs w:val="28"/>
        </w:rPr>
        <w:t>____________</w:t>
      </w:r>
      <w:r w:rsidR="002B5D01">
        <w:rPr>
          <w:sz w:val="28"/>
          <w:szCs w:val="28"/>
        </w:rPr>
        <w:t>Фролов А.И.</w:t>
      </w:r>
    </w:p>
    <w:p w14:paraId="7A3CA06D" w14:textId="77777777" w:rsidR="00DA0A1D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</w:p>
    <w:p w14:paraId="02E37834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6B870714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от профильной организации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="00E153E0">
        <w:rPr>
          <w:sz w:val="28"/>
          <w:szCs w:val="28"/>
        </w:rPr>
        <w:t>____________</w:t>
      </w:r>
      <w:r w:rsidR="002B5D01">
        <w:rPr>
          <w:sz w:val="28"/>
          <w:szCs w:val="28"/>
        </w:rPr>
        <w:t>Забелин С.А.</w:t>
      </w:r>
    </w:p>
    <w:p w14:paraId="36278035" w14:textId="77777777" w:rsidR="00DA0A1D" w:rsidRPr="00C0780B" w:rsidRDefault="00DA0A1D" w:rsidP="00E153E0">
      <w:pPr>
        <w:autoSpaceDE w:val="0"/>
        <w:autoSpaceDN w:val="0"/>
        <w:adjustRightInd w:val="0"/>
        <w:spacing w:line="360" w:lineRule="auto"/>
        <w:ind w:left="5672" w:firstLine="709"/>
        <w:rPr>
          <w:sz w:val="28"/>
          <w:szCs w:val="28"/>
        </w:rPr>
      </w:pPr>
      <w:r w:rsidRPr="00C0780B">
        <w:rPr>
          <w:sz w:val="28"/>
          <w:szCs w:val="28"/>
        </w:rPr>
        <w:t>М.П.</w:t>
      </w:r>
    </w:p>
    <w:p w14:paraId="246E3810" w14:textId="77777777" w:rsidR="00DA0A1D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3698A3E" w14:textId="77777777" w:rsidR="00DA0A1D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2E92A7D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60FDF90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Начало практики</w:t>
      </w:r>
    </w:p>
    <w:p w14:paraId="5A0095B7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«</w:t>
      </w:r>
      <w:r w:rsidR="002B5D01">
        <w:rPr>
          <w:sz w:val="28"/>
          <w:szCs w:val="28"/>
        </w:rPr>
        <w:t>23</w:t>
      </w:r>
      <w:r w:rsidRPr="00C0780B">
        <w:rPr>
          <w:sz w:val="28"/>
          <w:szCs w:val="28"/>
        </w:rPr>
        <w:t>»</w:t>
      </w:r>
      <w:r w:rsidR="002B5D01">
        <w:rPr>
          <w:sz w:val="28"/>
          <w:szCs w:val="28"/>
        </w:rPr>
        <w:t xml:space="preserve"> июня </w:t>
      </w:r>
      <w:r w:rsidRPr="00C0780B">
        <w:rPr>
          <w:sz w:val="28"/>
          <w:szCs w:val="28"/>
        </w:rPr>
        <w:t>20</w:t>
      </w:r>
      <w:r w:rsidR="002B5D01">
        <w:rPr>
          <w:sz w:val="28"/>
          <w:szCs w:val="28"/>
        </w:rPr>
        <w:t xml:space="preserve">20 </w:t>
      </w:r>
      <w:r w:rsidRPr="00C0780B">
        <w:rPr>
          <w:sz w:val="28"/>
          <w:szCs w:val="28"/>
        </w:rPr>
        <w:t>года</w:t>
      </w:r>
    </w:p>
    <w:p w14:paraId="637C77CD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Окончание практики</w:t>
      </w:r>
    </w:p>
    <w:p w14:paraId="390CEA03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«</w:t>
      </w:r>
      <w:r w:rsidR="00BE187B" w:rsidRPr="00FD576B">
        <w:rPr>
          <w:sz w:val="28"/>
          <w:szCs w:val="28"/>
        </w:rPr>
        <w:t>6</w:t>
      </w:r>
      <w:r w:rsidRPr="00C0780B">
        <w:rPr>
          <w:sz w:val="28"/>
          <w:szCs w:val="28"/>
        </w:rPr>
        <w:t>»</w:t>
      </w:r>
      <w:r w:rsidR="002B5D01">
        <w:rPr>
          <w:sz w:val="28"/>
          <w:szCs w:val="28"/>
        </w:rPr>
        <w:t xml:space="preserve"> июля </w:t>
      </w:r>
      <w:r w:rsidRPr="00C0780B">
        <w:rPr>
          <w:sz w:val="28"/>
          <w:szCs w:val="28"/>
        </w:rPr>
        <w:t>20</w:t>
      </w:r>
      <w:r w:rsidR="002B5D01">
        <w:rPr>
          <w:sz w:val="28"/>
          <w:szCs w:val="28"/>
        </w:rPr>
        <w:t xml:space="preserve">20 </w:t>
      </w:r>
      <w:r w:rsidRPr="00C0780B">
        <w:rPr>
          <w:sz w:val="28"/>
          <w:szCs w:val="28"/>
        </w:rPr>
        <w:t>года</w:t>
      </w:r>
      <w:r w:rsidRPr="00C0780B">
        <w:rPr>
          <w:sz w:val="28"/>
          <w:szCs w:val="28"/>
        </w:rPr>
        <w:br w:type="page"/>
      </w:r>
      <w:r w:rsidRPr="00C0780B">
        <w:rPr>
          <w:sz w:val="28"/>
          <w:szCs w:val="28"/>
        </w:rPr>
        <w:lastRenderedPageBreak/>
        <w:t>График</w:t>
      </w:r>
    </w:p>
    <w:p w14:paraId="3F7A3634" w14:textId="77777777" w:rsidR="00DA0A1D" w:rsidRPr="00C0780B" w:rsidRDefault="00DA0A1D" w:rsidP="005B37B8">
      <w:pPr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прохождения практики</w:t>
      </w:r>
    </w:p>
    <w:p w14:paraId="4E7E3CCF" w14:textId="77777777" w:rsidR="00DA0A1D" w:rsidRPr="00C0780B" w:rsidRDefault="00DA0A1D" w:rsidP="00DA0A1D">
      <w:pPr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82"/>
        <w:gridCol w:w="4371"/>
        <w:gridCol w:w="2196"/>
      </w:tblGrid>
      <w:tr w:rsidR="00DA0A1D" w:rsidRPr="00C0780B" w14:paraId="3FCC6A84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BBD2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№ п/п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5357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Дата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E13C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Работа, выполненная студентом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9037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Примечание</w:t>
            </w:r>
          </w:p>
        </w:tc>
      </w:tr>
      <w:tr w:rsidR="00DA0A1D" w:rsidRPr="00C0780B" w14:paraId="1AF3B30E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304F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FED2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A01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D86D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613068ED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D178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909B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63FF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17BC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30D0C4AE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FF1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ACFC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0E60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2FA6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445663B4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4BA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3247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BE69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9C49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0364047A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94C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6856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8E8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78ED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6021981D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0C5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51B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509F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DD38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36E5B073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8A86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DF11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6557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B676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5E583068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EE9E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D7C5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9F7E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996F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012A80CF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3FF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8542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61F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C89A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47A2578E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35E7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BB4E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8337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B3B0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0A1D" w:rsidRPr="00C0780B" w14:paraId="64765C29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BCBA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F2C2" w14:textId="77777777" w:rsidR="00DA0A1D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9F06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528A" w14:textId="77777777" w:rsidR="00DA0A1D" w:rsidRPr="00C0780B" w:rsidRDefault="00DA0A1D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B5D01" w:rsidRPr="00C0780B" w14:paraId="29AA3FCD" w14:textId="77777777" w:rsidTr="00E478C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7D8B" w14:textId="77777777" w:rsidR="002B5D01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FF82" w14:textId="77777777" w:rsidR="002B5D01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F90A" w14:textId="77777777" w:rsidR="002B5D01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D42A" w14:textId="77777777" w:rsidR="002B5D01" w:rsidRPr="00C0780B" w:rsidRDefault="002B5D01" w:rsidP="00E478C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35E6E92" w14:textId="77777777" w:rsidR="00DA0A1D" w:rsidRPr="00C0780B" w:rsidRDefault="00DA0A1D" w:rsidP="00DA0A1D">
      <w:pPr>
        <w:ind w:firstLine="720"/>
        <w:jc w:val="both"/>
        <w:rPr>
          <w:sz w:val="28"/>
          <w:szCs w:val="28"/>
        </w:rPr>
      </w:pPr>
    </w:p>
    <w:p w14:paraId="58C49B5F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9897E88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7AC7D3E9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 xml:space="preserve">от университета 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="00E153E0">
        <w:rPr>
          <w:sz w:val="28"/>
          <w:szCs w:val="28"/>
        </w:rPr>
        <w:t>____________</w:t>
      </w:r>
      <w:r w:rsidR="00E60F1D">
        <w:rPr>
          <w:sz w:val="28"/>
          <w:szCs w:val="28"/>
        </w:rPr>
        <w:t>Фролов А.И.</w:t>
      </w:r>
    </w:p>
    <w:p w14:paraId="5F198DCD" w14:textId="77777777" w:rsidR="005B37B8" w:rsidRDefault="005B37B8" w:rsidP="00DA0A1D">
      <w:pPr>
        <w:autoSpaceDE w:val="0"/>
        <w:autoSpaceDN w:val="0"/>
        <w:adjustRightInd w:val="0"/>
        <w:rPr>
          <w:sz w:val="28"/>
          <w:szCs w:val="28"/>
        </w:rPr>
      </w:pPr>
    </w:p>
    <w:p w14:paraId="7261CA8F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2CA4CF07" w14:textId="77777777" w:rsidR="00DA0A1D" w:rsidRPr="00C0780B" w:rsidRDefault="00DA0A1D" w:rsidP="00DA0A1D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от профильной организации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="00E153E0">
        <w:rPr>
          <w:sz w:val="28"/>
          <w:szCs w:val="28"/>
        </w:rPr>
        <w:t>____________</w:t>
      </w:r>
      <w:r w:rsidR="00E60F1D">
        <w:rPr>
          <w:sz w:val="28"/>
          <w:szCs w:val="28"/>
        </w:rPr>
        <w:t>Забелин С.А.</w:t>
      </w:r>
    </w:p>
    <w:p w14:paraId="49A71BC8" w14:textId="77777777" w:rsidR="00DA0A1D" w:rsidRPr="00C0780B" w:rsidRDefault="00DA0A1D" w:rsidP="00DA0A1D">
      <w:pPr>
        <w:autoSpaceDE w:val="0"/>
        <w:autoSpaceDN w:val="0"/>
        <w:adjustRightInd w:val="0"/>
        <w:spacing w:line="360" w:lineRule="auto"/>
        <w:ind w:left="7200"/>
        <w:rPr>
          <w:sz w:val="28"/>
          <w:szCs w:val="28"/>
        </w:rPr>
      </w:pPr>
    </w:p>
    <w:p w14:paraId="2AE19223" w14:textId="77777777" w:rsidR="00DA0A1D" w:rsidRPr="00C0780B" w:rsidRDefault="00DA0A1D" w:rsidP="00DA0A1D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2AB01152" w14:textId="77777777" w:rsidR="00DA0A1D" w:rsidRPr="00C0780B" w:rsidRDefault="00DA0A1D" w:rsidP="00DA0A1D">
      <w:pPr>
        <w:widowControl w:val="0"/>
        <w:autoSpaceDE w:val="0"/>
        <w:autoSpaceDN w:val="0"/>
        <w:adjustRightInd w:val="0"/>
        <w:rPr>
          <w:spacing w:val="-3"/>
          <w:sz w:val="28"/>
          <w:szCs w:val="28"/>
        </w:rPr>
      </w:pPr>
    </w:p>
    <w:bookmarkEnd w:id="0"/>
    <w:p w14:paraId="3F955101" w14:textId="77777777" w:rsidR="00B216E6" w:rsidRPr="00B216E6" w:rsidRDefault="00B216E6" w:rsidP="00B216E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B216E6">
        <w:rPr>
          <w:b/>
          <w:sz w:val="28"/>
          <w:szCs w:val="28"/>
        </w:rPr>
        <w:lastRenderedPageBreak/>
        <w:t>Отзыв руководителя практики от профильной организации</w:t>
      </w:r>
    </w:p>
    <w:p w14:paraId="5E516183" w14:textId="77777777" w:rsidR="00B216E6" w:rsidRPr="00DB626B" w:rsidRDefault="00B216E6" w:rsidP="00B216E6">
      <w:pPr>
        <w:ind w:firstLine="720"/>
        <w:rPr>
          <w:sz w:val="32"/>
          <w:szCs w:val="28"/>
        </w:rPr>
      </w:pPr>
    </w:p>
    <w:p w14:paraId="7316C9BC" w14:textId="77777777" w:rsidR="00B216E6" w:rsidRPr="00DB626B" w:rsidRDefault="00B216E6" w:rsidP="00B216E6">
      <w:pPr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 xml:space="preserve">Студент </w:t>
      </w:r>
      <w:r w:rsidR="00E60F1D" w:rsidRPr="00E60F1D">
        <w:rPr>
          <w:sz w:val="28"/>
          <w:szCs w:val="28"/>
          <w:highlight w:val="yellow"/>
        </w:rPr>
        <w:t>Кожухова Ольга Андреевна</w:t>
      </w:r>
    </w:p>
    <w:p w14:paraId="4C4627C2" w14:textId="77777777" w:rsidR="00B216E6" w:rsidRPr="00DB626B" w:rsidRDefault="00B216E6" w:rsidP="00B216E6">
      <w:pPr>
        <w:spacing w:line="360" w:lineRule="auto"/>
        <w:rPr>
          <w:sz w:val="28"/>
        </w:rPr>
      </w:pPr>
      <w:r w:rsidRPr="00DB626B">
        <w:rPr>
          <w:sz w:val="28"/>
        </w:rPr>
        <w:t xml:space="preserve">Направление </w:t>
      </w:r>
      <w:r w:rsidRPr="00E60F1D">
        <w:rPr>
          <w:sz w:val="28"/>
        </w:rPr>
        <w:t>09.03.04 «Программная инженерия»</w:t>
      </w:r>
    </w:p>
    <w:p w14:paraId="3A701E0F" w14:textId="77777777" w:rsidR="00B216E6" w:rsidRPr="00DB626B" w:rsidRDefault="00B216E6" w:rsidP="00B216E6">
      <w:pPr>
        <w:spacing w:after="120"/>
        <w:rPr>
          <w:sz w:val="28"/>
          <w:szCs w:val="28"/>
        </w:rPr>
      </w:pPr>
      <w:r w:rsidRPr="00DB626B">
        <w:rPr>
          <w:sz w:val="28"/>
          <w:szCs w:val="28"/>
        </w:rPr>
        <w:t xml:space="preserve">Место прохождения практики: </w:t>
      </w:r>
      <w:r w:rsidR="00E60F1D">
        <w:rPr>
          <w:sz w:val="28"/>
          <w:szCs w:val="28"/>
        </w:rPr>
        <w:t>АНО «Центр Интернет-образования»</w:t>
      </w:r>
    </w:p>
    <w:p w14:paraId="7A3E0474" w14:textId="77777777" w:rsidR="00B216E6" w:rsidRPr="00DB626B" w:rsidRDefault="00B216E6" w:rsidP="00B216E6">
      <w:pPr>
        <w:spacing w:after="120"/>
        <w:rPr>
          <w:sz w:val="28"/>
          <w:szCs w:val="28"/>
        </w:rPr>
      </w:pPr>
      <w:r w:rsidRPr="00DB626B">
        <w:rPr>
          <w:sz w:val="28"/>
          <w:szCs w:val="28"/>
        </w:rPr>
        <w:t xml:space="preserve">Сроки проведения практики: </w:t>
      </w:r>
      <w:r>
        <w:rPr>
          <w:sz w:val="28"/>
          <w:szCs w:val="28"/>
        </w:rPr>
        <w:t xml:space="preserve">с </w:t>
      </w:r>
      <w:r>
        <w:rPr>
          <w:color w:val="000000"/>
          <w:sz w:val="28"/>
        </w:rPr>
        <w:t>«</w:t>
      </w:r>
      <w:r w:rsidR="00E60F1D">
        <w:rPr>
          <w:color w:val="000000"/>
          <w:sz w:val="28"/>
        </w:rPr>
        <w:t>23</w:t>
      </w:r>
      <w:r>
        <w:rPr>
          <w:color w:val="000000"/>
          <w:sz w:val="28"/>
        </w:rPr>
        <w:t xml:space="preserve">» </w:t>
      </w:r>
      <w:r w:rsidR="007436E9">
        <w:rPr>
          <w:color w:val="000000"/>
          <w:sz w:val="28"/>
        </w:rPr>
        <w:t>июня 2020 г. по «</w:t>
      </w:r>
      <w:r w:rsidR="007D6CA2" w:rsidRPr="005F0F97">
        <w:rPr>
          <w:color w:val="000000"/>
          <w:sz w:val="28"/>
        </w:rPr>
        <w:t>6</w:t>
      </w:r>
      <w:r>
        <w:rPr>
          <w:color w:val="000000"/>
          <w:sz w:val="28"/>
        </w:rPr>
        <w:t xml:space="preserve">» </w:t>
      </w:r>
      <w:r w:rsidR="00E60F1D">
        <w:rPr>
          <w:color w:val="000000"/>
          <w:sz w:val="28"/>
        </w:rPr>
        <w:t xml:space="preserve">июля </w:t>
      </w:r>
      <w:r w:rsidR="00196821">
        <w:rPr>
          <w:color w:val="000000"/>
          <w:sz w:val="28"/>
        </w:rPr>
        <w:t>2020</w:t>
      </w:r>
      <w:r w:rsidRPr="00DB626B">
        <w:rPr>
          <w:color w:val="000000"/>
          <w:sz w:val="28"/>
        </w:rPr>
        <w:t xml:space="preserve"> г.</w:t>
      </w:r>
    </w:p>
    <w:p w14:paraId="383DE2A2" w14:textId="77777777" w:rsidR="00B216E6" w:rsidRPr="00DB626B" w:rsidRDefault="00B216E6" w:rsidP="00B216E6"/>
    <w:p w14:paraId="392C2A82" w14:textId="77777777" w:rsidR="00196821" w:rsidRPr="00196821" w:rsidRDefault="00196821" w:rsidP="00196821">
      <w:pPr>
        <w:spacing w:line="360" w:lineRule="auto"/>
        <w:ind w:firstLine="709"/>
        <w:jc w:val="both"/>
        <w:rPr>
          <w:sz w:val="28"/>
        </w:rPr>
      </w:pPr>
      <w:r w:rsidRPr="00196821">
        <w:rPr>
          <w:sz w:val="28"/>
        </w:rPr>
        <w:t>Отчет по практике отвечает требованиям выданного индивидуального задания. Все поставленные вопросы разрешены и освещены в достаточной степени.</w:t>
      </w:r>
    </w:p>
    <w:p w14:paraId="6E6785E8" w14:textId="77777777" w:rsidR="00196821" w:rsidRPr="00196821" w:rsidRDefault="00196821" w:rsidP="00196821">
      <w:pPr>
        <w:spacing w:line="360" w:lineRule="auto"/>
        <w:ind w:firstLine="709"/>
        <w:jc w:val="both"/>
        <w:rPr>
          <w:sz w:val="28"/>
        </w:rPr>
      </w:pPr>
      <w:r w:rsidRPr="00196821">
        <w:rPr>
          <w:sz w:val="28"/>
        </w:rPr>
        <w:t>В ходе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14:paraId="1488F677" w14:textId="77777777" w:rsidR="00196821" w:rsidRPr="00196821" w:rsidRDefault="00196821" w:rsidP="00196821">
      <w:pPr>
        <w:spacing w:line="360" w:lineRule="auto"/>
        <w:ind w:firstLine="709"/>
        <w:jc w:val="both"/>
        <w:rPr>
          <w:sz w:val="28"/>
        </w:rPr>
      </w:pPr>
      <w:r w:rsidRPr="00196821">
        <w:rPr>
          <w:sz w:val="28"/>
        </w:rPr>
        <w:t>Отчет по практике изложен грамотно, в достаточном объеме, с необходимой для выполнения индивидуального задания степенью использования отечественной и иностранной литературы, а также материалов и справочников.</w:t>
      </w:r>
    </w:p>
    <w:p w14:paraId="6563FD55" w14:textId="77777777" w:rsidR="00196821" w:rsidRPr="00196821" w:rsidRDefault="00196821" w:rsidP="00196821">
      <w:pPr>
        <w:spacing w:line="360" w:lineRule="auto"/>
        <w:ind w:firstLine="709"/>
        <w:jc w:val="both"/>
        <w:rPr>
          <w:sz w:val="28"/>
        </w:rPr>
      </w:pPr>
      <w:r w:rsidRPr="00196821">
        <w:rPr>
          <w:sz w:val="28"/>
        </w:rPr>
        <w:t>Дисциплина студент</w:t>
      </w:r>
      <w:r w:rsidR="005F0F97">
        <w:rPr>
          <w:sz w:val="28"/>
        </w:rPr>
        <w:t>а</w:t>
      </w:r>
      <w:r w:rsidRPr="00196821">
        <w:rPr>
          <w:sz w:val="28"/>
        </w:rPr>
        <w:t xml:space="preserve"> во время практики </w:t>
      </w:r>
      <w:r w:rsidR="005F0F97">
        <w:rPr>
          <w:sz w:val="28"/>
        </w:rPr>
        <w:t>оценивается удовлетворительно</w:t>
      </w:r>
      <w:r w:rsidRPr="00196821">
        <w:rPr>
          <w:sz w:val="28"/>
        </w:rPr>
        <w:t>. Случаев нарушения трудовой дисциплины не выявлено. Отрицательные черты, действия, проявления, характеризующие студентку с негативной стороны в период прохождения практики не обнаружены.</w:t>
      </w:r>
    </w:p>
    <w:p w14:paraId="47FA985F" w14:textId="77777777" w:rsidR="00B216E6" w:rsidRPr="00DA0A1D" w:rsidRDefault="00196821" w:rsidP="009E2821">
      <w:pPr>
        <w:spacing w:line="360" w:lineRule="auto"/>
        <w:ind w:firstLine="709"/>
        <w:jc w:val="both"/>
        <w:rPr>
          <w:sz w:val="28"/>
          <w:highlight w:val="yellow"/>
        </w:rPr>
      </w:pPr>
      <w:r w:rsidRPr="00196821">
        <w:rPr>
          <w:sz w:val="28"/>
        </w:rPr>
        <w:t xml:space="preserve">Оценка выполнения программы практики и индивидуального задания в целом: </w:t>
      </w:r>
      <w:r w:rsidR="005F0F97">
        <w:rPr>
          <w:sz w:val="28"/>
        </w:rPr>
        <w:t>зачтено</w:t>
      </w:r>
      <w:r w:rsidRPr="00196821">
        <w:rPr>
          <w:sz w:val="28"/>
        </w:rPr>
        <w:t>.</w:t>
      </w:r>
    </w:p>
    <w:p w14:paraId="73B43CF7" w14:textId="77777777" w:rsidR="00B216E6" w:rsidRPr="00DB626B" w:rsidRDefault="00B216E6" w:rsidP="00B216E6"/>
    <w:p w14:paraId="6493C25E" w14:textId="77777777" w:rsidR="00B216E6" w:rsidRPr="00DB626B" w:rsidRDefault="00B216E6" w:rsidP="00B216E6"/>
    <w:p w14:paraId="13948D0F" w14:textId="77777777" w:rsidR="00B216E6" w:rsidRPr="00DB626B" w:rsidRDefault="00B216E6" w:rsidP="00B216E6">
      <w:pPr>
        <w:spacing w:line="360" w:lineRule="auto"/>
        <w:jc w:val="both"/>
        <w:rPr>
          <w:sz w:val="28"/>
          <w:szCs w:val="28"/>
        </w:rPr>
      </w:pPr>
      <w:r w:rsidRPr="00DB626B">
        <w:rPr>
          <w:b/>
          <w:bCs/>
          <w:sz w:val="28"/>
          <w:szCs w:val="28"/>
        </w:rPr>
        <w:t>Руководитель</w:t>
      </w:r>
      <w:r w:rsidRPr="00DB626B">
        <w:rPr>
          <w:sz w:val="28"/>
          <w:szCs w:val="28"/>
        </w:rPr>
        <w:t xml:space="preserve"> практики от </w:t>
      </w:r>
      <w:r w:rsidR="009E2821">
        <w:rPr>
          <w:sz w:val="28"/>
          <w:szCs w:val="28"/>
        </w:rPr>
        <w:t>АНО «Центр Интернет-образования»</w:t>
      </w:r>
    </w:p>
    <w:p w14:paraId="44F4240F" w14:textId="77777777" w:rsidR="00B216E6" w:rsidRPr="00DB626B" w:rsidRDefault="009E2821" w:rsidP="00B216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инженер-программист, Забелин С.А.</w:t>
      </w:r>
      <w:r w:rsidR="00B216E6" w:rsidRPr="00DB626B">
        <w:rPr>
          <w:sz w:val="28"/>
          <w:szCs w:val="28"/>
        </w:rPr>
        <w:tab/>
        <w:t>«</w:t>
      </w:r>
      <w:r w:rsidR="005F0F97">
        <w:rPr>
          <w:sz w:val="28"/>
          <w:szCs w:val="28"/>
        </w:rPr>
        <w:t>06</w:t>
      </w:r>
      <w:r w:rsidR="00B216E6" w:rsidRPr="00DB626B">
        <w:rPr>
          <w:sz w:val="28"/>
          <w:szCs w:val="28"/>
        </w:rPr>
        <w:t xml:space="preserve">» </w:t>
      </w:r>
      <w:r w:rsidR="005F0F97">
        <w:rPr>
          <w:sz w:val="28"/>
          <w:szCs w:val="28"/>
        </w:rPr>
        <w:t>июля</w:t>
      </w:r>
      <w:r w:rsidR="00B216E6" w:rsidRPr="00DB626B">
        <w:rPr>
          <w:sz w:val="28"/>
          <w:szCs w:val="28"/>
        </w:rPr>
        <w:t xml:space="preserve"> 20</w:t>
      </w:r>
      <w:r w:rsidR="005F0F97">
        <w:rPr>
          <w:sz w:val="28"/>
          <w:szCs w:val="28"/>
        </w:rPr>
        <w:t xml:space="preserve">20 </w:t>
      </w:r>
      <w:r w:rsidR="00B216E6" w:rsidRPr="00DB626B">
        <w:rPr>
          <w:sz w:val="28"/>
          <w:szCs w:val="28"/>
        </w:rPr>
        <w:t>г.</w:t>
      </w:r>
    </w:p>
    <w:p w14:paraId="65182259" w14:textId="77777777" w:rsidR="00363698" w:rsidRPr="00DB626B" w:rsidRDefault="00B216E6" w:rsidP="00363698">
      <w:pPr>
        <w:tabs>
          <w:tab w:val="left" w:pos="50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E2821">
        <w:rPr>
          <w:sz w:val="28"/>
          <w:szCs w:val="28"/>
        </w:rPr>
        <w:tab/>
      </w:r>
      <w:r w:rsidR="009E2821">
        <w:rPr>
          <w:sz w:val="28"/>
          <w:szCs w:val="28"/>
        </w:rPr>
        <w:tab/>
      </w:r>
      <w:r w:rsidRPr="00DB626B">
        <w:rPr>
          <w:sz w:val="28"/>
          <w:szCs w:val="28"/>
        </w:rPr>
        <w:t>М.П.</w:t>
      </w:r>
    </w:p>
    <w:sectPr w:rsidR="00363698" w:rsidRPr="00DB626B" w:rsidSect="00C971DA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0BE0" w14:textId="77777777" w:rsidR="00F45CC7" w:rsidRDefault="00F45CC7">
      <w:r>
        <w:separator/>
      </w:r>
    </w:p>
  </w:endnote>
  <w:endnote w:type="continuationSeparator" w:id="0">
    <w:p w14:paraId="4592A89F" w14:textId="77777777" w:rsidR="00F45CC7" w:rsidRDefault="00F4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61B36" w14:textId="77777777" w:rsidR="00F45CC7" w:rsidRDefault="00F45CC7">
      <w:r>
        <w:separator/>
      </w:r>
    </w:p>
  </w:footnote>
  <w:footnote w:type="continuationSeparator" w:id="0">
    <w:p w14:paraId="7F60E960" w14:textId="77777777" w:rsidR="00F45CC7" w:rsidRDefault="00F4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0E29" w14:textId="77777777" w:rsidR="00581215" w:rsidRDefault="00581215" w:rsidP="001C35A9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8E1CD2"/>
    <w:lvl w:ilvl="0">
      <w:numFmt w:val="bullet"/>
      <w:lvlText w:val="*"/>
      <w:lvlJc w:val="left"/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1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2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3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4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5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6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7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8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1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2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3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4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5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6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7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  <w:lvl w:ilvl="8">
      <w:start w:val="1"/>
      <w:numFmt w:val="bullet"/>
      <w:suff w:val="nothing"/>
      <w:lvlText w:val=""/>
      <w:lvlJc w:val="left"/>
      <w:pPr>
        <w:tabs>
          <w:tab w:val="num" w:pos="0"/>
        </w:tabs>
      </w:pPr>
      <w:rPr>
        <w:rFonts w:ascii="Symbol" w:hAnsi="Symbol" w:cs="OpenSymbol"/>
      </w:rPr>
    </w:lvl>
  </w:abstractNum>
  <w:abstractNum w:abstractNumId="3" w15:restartNumberingAfterBreak="0">
    <w:nsid w:val="03020AD4"/>
    <w:multiLevelType w:val="singleLevel"/>
    <w:tmpl w:val="1660D10A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" w15:restartNumberingAfterBreak="0">
    <w:nsid w:val="0CA37DC4"/>
    <w:multiLevelType w:val="hybridMultilevel"/>
    <w:tmpl w:val="3BD4BAC2"/>
    <w:lvl w:ilvl="0" w:tplc="BD6085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F9150CC"/>
    <w:multiLevelType w:val="hybridMultilevel"/>
    <w:tmpl w:val="F282FB6E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B30AF"/>
    <w:multiLevelType w:val="hybridMultilevel"/>
    <w:tmpl w:val="2132D89E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14F45E0"/>
    <w:multiLevelType w:val="hybridMultilevel"/>
    <w:tmpl w:val="B2BC8CDA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188C5BC8"/>
    <w:multiLevelType w:val="multilevel"/>
    <w:tmpl w:val="F282FB6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022026"/>
    <w:multiLevelType w:val="hybridMultilevel"/>
    <w:tmpl w:val="1FC4EBB4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193840A7"/>
    <w:multiLevelType w:val="hybridMultilevel"/>
    <w:tmpl w:val="8DAC63D8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8C64BA"/>
    <w:multiLevelType w:val="multilevel"/>
    <w:tmpl w:val="1AE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2B25"/>
    <w:multiLevelType w:val="hybridMultilevel"/>
    <w:tmpl w:val="9ABC9704"/>
    <w:lvl w:ilvl="0" w:tplc="F9E6B606">
      <w:start w:val="1"/>
      <w:numFmt w:val="bullet"/>
      <w:lvlText w:val="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E13C6E"/>
    <w:multiLevelType w:val="hybridMultilevel"/>
    <w:tmpl w:val="31A8732C"/>
    <w:lvl w:ilvl="0" w:tplc="D40EDB36">
      <w:start w:val="1"/>
      <w:numFmt w:val="bullet"/>
      <w:lvlText w:val=""/>
      <w:lvlJc w:val="left"/>
      <w:pPr>
        <w:tabs>
          <w:tab w:val="num" w:pos="1452"/>
        </w:tabs>
        <w:ind w:left="1452" w:hanging="88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382B0F9E"/>
    <w:multiLevelType w:val="hybridMultilevel"/>
    <w:tmpl w:val="8D847B10"/>
    <w:lvl w:ilvl="0" w:tplc="B798CE68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0F44E5"/>
    <w:multiLevelType w:val="hybridMultilevel"/>
    <w:tmpl w:val="E2488CF6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57B"/>
    <w:multiLevelType w:val="hybridMultilevel"/>
    <w:tmpl w:val="C6D6B34E"/>
    <w:lvl w:ilvl="0" w:tplc="1D92D5CC">
      <w:start w:val="1"/>
      <w:numFmt w:val="bullet"/>
      <w:lvlText w:val="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0845EA"/>
    <w:multiLevelType w:val="hybridMultilevel"/>
    <w:tmpl w:val="5D32C2AE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C7E1E"/>
    <w:multiLevelType w:val="hybridMultilevel"/>
    <w:tmpl w:val="2FBE1878"/>
    <w:lvl w:ilvl="0" w:tplc="B62097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DB203F"/>
    <w:multiLevelType w:val="hybridMultilevel"/>
    <w:tmpl w:val="A462EC1A"/>
    <w:lvl w:ilvl="0" w:tplc="041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1" w15:restartNumberingAfterBreak="0">
    <w:nsid w:val="4682244D"/>
    <w:multiLevelType w:val="hybridMultilevel"/>
    <w:tmpl w:val="A0FE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A373B"/>
    <w:multiLevelType w:val="singleLevel"/>
    <w:tmpl w:val="15F84B34"/>
    <w:lvl w:ilvl="0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3" w15:restartNumberingAfterBreak="0">
    <w:nsid w:val="4BF77CC9"/>
    <w:multiLevelType w:val="hybridMultilevel"/>
    <w:tmpl w:val="DD6AEC6E"/>
    <w:lvl w:ilvl="0" w:tplc="BD60852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812055"/>
    <w:multiLevelType w:val="hybridMultilevel"/>
    <w:tmpl w:val="4468BCBA"/>
    <w:lvl w:ilvl="0" w:tplc="BD6085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84BFB"/>
    <w:multiLevelType w:val="hybridMultilevel"/>
    <w:tmpl w:val="B3205CF2"/>
    <w:lvl w:ilvl="0" w:tplc="B798CE68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322763"/>
    <w:multiLevelType w:val="hybridMultilevel"/>
    <w:tmpl w:val="51C66DBA"/>
    <w:lvl w:ilvl="0" w:tplc="BD608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A366D"/>
    <w:multiLevelType w:val="hybridMultilevel"/>
    <w:tmpl w:val="556A31C8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672C4409"/>
    <w:multiLevelType w:val="hybridMultilevel"/>
    <w:tmpl w:val="C504A4B8"/>
    <w:lvl w:ilvl="0" w:tplc="15F84B34">
      <w:start w:val="6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D6489"/>
    <w:multiLevelType w:val="multilevel"/>
    <w:tmpl w:val="5CA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7C46"/>
    <w:multiLevelType w:val="hybridMultilevel"/>
    <w:tmpl w:val="A7EC8A50"/>
    <w:lvl w:ilvl="0" w:tplc="92C6570E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981DDB"/>
    <w:multiLevelType w:val="multilevel"/>
    <w:tmpl w:val="16B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A56A7"/>
    <w:multiLevelType w:val="hybridMultilevel"/>
    <w:tmpl w:val="7918F050"/>
    <w:lvl w:ilvl="0" w:tplc="B798CE68">
      <w:start w:val="1"/>
      <w:numFmt w:val="bullet"/>
      <w:lvlText w:val="–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 w15:restartNumberingAfterBreak="0">
    <w:nsid w:val="7D712274"/>
    <w:multiLevelType w:val="hybridMultilevel"/>
    <w:tmpl w:val="F4BC7AA4"/>
    <w:lvl w:ilvl="0" w:tplc="BD60852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72067F"/>
    <w:multiLevelType w:val="hybridMultilevel"/>
    <w:tmpl w:val="C9A20484"/>
    <w:lvl w:ilvl="0" w:tplc="D6C25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3"/>
  </w:num>
  <w:num w:numId="7">
    <w:abstractNumId w:val="24"/>
  </w:num>
  <w:num w:numId="8">
    <w:abstractNumId w:val="4"/>
  </w:num>
  <w:num w:numId="9">
    <w:abstractNumId w:val="23"/>
  </w:num>
  <w:num w:numId="10">
    <w:abstractNumId w:val="34"/>
  </w:num>
  <w:num w:numId="11">
    <w:abstractNumId w:val="22"/>
  </w:num>
  <w:num w:numId="12">
    <w:abstractNumId w:val="1"/>
  </w:num>
  <w:num w:numId="13">
    <w:abstractNumId w:val="2"/>
  </w:num>
  <w:num w:numId="14">
    <w:abstractNumId w:val="17"/>
  </w:num>
  <w:num w:numId="15">
    <w:abstractNumId w:val="20"/>
  </w:num>
  <w:num w:numId="16">
    <w:abstractNumId w:val="14"/>
  </w:num>
  <w:num w:numId="17">
    <w:abstractNumId w:val="25"/>
  </w:num>
  <w:num w:numId="18">
    <w:abstractNumId w:val="7"/>
  </w:num>
  <w:num w:numId="19">
    <w:abstractNumId w:val="9"/>
  </w:num>
  <w:num w:numId="20">
    <w:abstractNumId w:val="33"/>
  </w:num>
  <w:num w:numId="21">
    <w:abstractNumId w:val="27"/>
  </w:num>
  <w:num w:numId="22">
    <w:abstractNumId w:val="6"/>
  </w:num>
  <w:num w:numId="23">
    <w:abstractNumId w:val="31"/>
  </w:num>
  <w:num w:numId="24">
    <w:abstractNumId w:val="15"/>
  </w:num>
  <w:num w:numId="25">
    <w:abstractNumId w:val="21"/>
  </w:num>
  <w:num w:numId="26">
    <w:abstractNumId w:val="26"/>
  </w:num>
  <w:num w:numId="27">
    <w:abstractNumId w:val="16"/>
  </w:num>
  <w:num w:numId="28">
    <w:abstractNumId w:val="18"/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3"/>
  </w:num>
  <w:num w:numId="32">
    <w:abstractNumId w:val="32"/>
  </w:num>
  <w:num w:numId="33">
    <w:abstractNumId w:val="29"/>
  </w:num>
  <w:num w:numId="34">
    <w:abstractNumId w:val="11"/>
  </w:num>
  <w:num w:numId="35">
    <w:abstractNumId w:val="35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027"/>
    <w:rsid w:val="0000236B"/>
    <w:rsid w:val="00003DBA"/>
    <w:rsid w:val="00003E88"/>
    <w:rsid w:val="00004026"/>
    <w:rsid w:val="00005E49"/>
    <w:rsid w:val="00015F5C"/>
    <w:rsid w:val="00016134"/>
    <w:rsid w:val="00020F08"/>
    <w:rsid w:val="00023C03"/>
    <w:rsid w:val="000244EF"/>
    <w:rsid w:val="000263F6"/>
    <w:rsid w:val="00032DD7"/>
    <w:rsid w:val="00033E83"/>
    <w:rsid w:val="00036F76"/>
    <w:rsid w:val="00041C48"/>
    <w:rsid w:val="00043112"/>
    <w:rsid w:val="00044D81"/>
    <w:rsid w:val="00056A86"/>
    <w:rsid w:val="00064E7A"/>
    <w:rsid w:val="00065E2F"/>
    <w:rsid w:val="00066653"/>
    <w:rsid w:val="00071815"/>
    <w:rsid w:val="00077D20"/>
    <w:rsid w:val="00080394"/>
    <w:rsid w:val="00080D71"/>
    <w:rsid w:val="00094573"/>
    <w:rsid w:val="00094D5C"/>
    <w:rsid w:val="0009545A"/>
    <w:rsid w:val="000956C1"/>
    <w:rsid w:val="000A6CE5"/>
    <w:rsid w:val="000A7959"/>
    <w:rsid w:val="000B1875"/>
    <w:rsid w:val="000B29FD"/>
    <w:rsid w:val="000B3D0A"/>
    <w:rsid w:val="000C08A1"/>
    <w:rsid w:val="000C35E6"/>
    <w:rsid w:val="000C3690"/>
    <w:rsid w:val="000C3C3D"/>
    <w:rsid w:val="000C5B3A"/>
    <w:rsid w:val="000C7600"/>
    <w:rsid w:val="000E64F1"/>
    <w:rsid w:val="000E7706"/>
    <w:rsid w:val="000F0BB4"/>
    <w:rsid w:val="000F1B4D"/>
    <w:rsid w:val="000F4375"/>
    <w:rsid w:val="000F6DF6"/>
    <w:rsid w:val="00105422"/>
    <w:rsid w:val="001100AC"/>
    <w:rsid w:val="001118B7"/>
    <w:rsid w:val="0011686F"/>
    <w:rsid w:val="00116FE9"/>
    <w:rsid w:val="0011741F"/>
    <w:rsid w:val="00121DAF"/>
    <w:rsid w:val="0012503D"/>
    <w:rsid w:val="0012551F"/>
    <w:rsid w:val="00132910"/>
    <w:rsid w:val="001358F0"/>
    <w:rsid w:val="00137670"/>
    <w:rsid w:val="00137734"/>
    <w:rsid w:val="00143FC2"/>
    <w:rsid w:val="001448B9"/>
    <w:rsid w:val="00145F80"/>
    <w:rsid w:val="00150059"/>
    <w:rsid w:val="00151704"/>
    <w:rsid w:val="00151BD5"/>
    <w:rsid w:val="001600A6"/>
    <w:rsid w:val="00163369"/>
    <w:rsid w:val="001637FB"/>
    <w:rsid w:val="00163EEF"/>
    <w:rsid w:val="00173B33"/>
    <w:rsid w:val="00186381"/>
    <w:rsid w:val="001865B0"/>
    <w:rsid w:val="00190339"/>
    <w:rsid w:val="001917FB"/>
    <w:rsid w:val="001957CD"/>
    <w:rsid w:val="00195F1A"/>
    <w:rsid w:val="00196821"/>
    <w:rsid w:val="001A0ADB"/>
    <w:rsid w:val="001A5CF0"/>
    <w:rsid w:val="001B0D03"/>
    <w:rsid w:val="001B2598"/>
    <w:rsid w:val="001B3692"/>
    <w:rsid w:val="001B5F4A"/>
    <w:rsid w:val="001C005D"/>
    <w:rsid w:val="001C1AEA"/>
    <w:rsid w:val="001C35A9"/>
    <w:rsid w:val="001C3DF2"/>
    <w:rsid w:val="001C5036"/>
    <w:rsid w:val="001C53AC"/>
    <w:rsid w:val="001C62B3"/>
    <w:rsid w:val="001C6526"/>
    <w:rsid w:val="001D31AF"/>
    <w:rsid w:val="001D7778"/>
    <w:rsid w:val="001D7875"/>
    <w:rsid w:val="001E2EF3"/>
    <w:rsid w:val="001E3E7A"/>
    <w:rsid w:val="001E79EE"/>
    <w:rsid w:val="001F4635"/>
    <w:rsid w:val="001F641B"/>
    <w:rsid w:val="001F7558"/>
    <w:rsid w:val="001F763C"/>
    <w:rsid w:val="002015B4"/>
    <w:rsid w:val="00202952"/>
    <w:rsid w:val="0020437A"/>
    <w:rsid w:val="00204844"/>
    <w:rsid w:val="00205F8B"/>
    <w:rsid w:val="00207D9D"/>
    <w:rsid w:val="00213855"/>
    <w:rsid w:val="00214066"/>
    <w:rsid w:val="00215CFC"/>
    <w:rsid w:val="0021615E"/>
    <w:rsid w:val="0022574A"/>
    <w:rsid w:val="00225764"/>
    <w:rsid w:val="00230CE4"/>
    <w:rsid w:val="00235561"/>
    <w:rsid w:val="00240BA4"/>
    <w:rsid w:val="00246203"/>
    <w:rsid w:val="00252656"/>
    <w:rsid w:val="00254541"/>
    <w:rsid w:val="00256DAA"/>
    <w:rsid w:val="00256DFA"/>
    <w:rsid w:val="00257A1C"/>
    <w:rsid w:val="002672EF"/>
    <w:rsid w:val="00267E3E"/>
    <w:rsid w:val="002706C5"/>
    <w:rsid w:val="00276F12"/>
    <w:rsid w:val="002775A3"/>
    <w:rsid w:val="002827D6"/>
    <w:rsid w:val="002853A0"/>
    <w:rsid w:val="0029174C"/>
    <w:rsid w:val="002932C6"/>
    <w:rsid w:val="002959B5"/>
    <w:rsid w:val="002A152D"/>
    <w:rsid w:val="002A1F96"/>
    <w:rsid w:val="002A28C2"/>
    <w:rsid w:val="002A3FAD"/>
    <w:rsid w:val="002A68F2"/>
    <w:rsid w:val="002B34AC"/>
    <w:rsid w:val="002B4A85"/>
    <w:rsid w:val="002B5D01"/>
    <w:rsid w:val="002C08F7"/>
    <w:rsid w:val="002C4060"/>
    <w:rsid w:val="002C53DB"/>
    <w:rsid w:val="002C6200"/>
    <w:rsid w:val="002D0C3B"/>
    <w:rsid w:val="002D2300"/>
    <w:rsid w:val="002D5FF1"/>
    <w:rsid w:val="002E0D9C"/>
    <w:rsid w:val="002E355F"/>
    <w:rsid w:val="002E3E5B"/>
    <w:rsid w:val="00300A2F"/>
    <w:rsid w:val="00301D6A"/>
    <w:rsid w:val="0030404D"/>
    <w:rsid w:val="003054C1"/>
    <w:rsid w:val="00306FFB"/>
    <w:rsid w:val="00310704"/>
    <w:rsid w:val="00321D29"/>
    <w:rsid w:val="00322156"/>
    <w:rsid w:val="003265AA"/>
    <w:rsid w:val="0032673E"/>
    <w:rsid w:val="00332C29"/>
    <w:rsid w:val="0034003B"/>
    <w:rsid w:val="00340397"/>
    <w:rsid w:val="003429F1"/>
    <w:rsid w:val="00343C61"/>
    <w:rsid w:val="00345C8D"/>
    <w:rsid w:val="00351E6D"/>
    <w:rsid w:val="00352D14"/>
    <w:rsid w:val="00352E62"/>
    <w:rsid w:val="003543E7"/>
    <w:rsid w:val="00354829"/>
    <w:rsid w:val="00354A6F"/>
    <w:rsid w:val="003615CE"/>
    <w:rsid w:val="0036230A"/>
    <w:rsid w:val="00363698"/>
    <w:rsid w:val="00363931"/>
    <w:rsid w:val="003704FB"/>
    <w:rsid w:val="003732B1"/>
    <w:rsid w:val="003741EB"/>
    <w:rsid w:val="00376266"/>
    <w:rsid w:val="0038023A"/>
    <w:rsid w:val="00382525"/>
    <w:rsid w:val="00385AE6"/>
    <w:rsid w:val="00392709"/>
    <w:rsid w:val="003A094E"/>
    <w:rsid w:val="003B270C"/>
    <w:rsid w:val="003B2AF3"/>
    <w:rsid w:val="003B5641"/>
    <w:rsid w:val="003C5A37"/>
    <w:rsid w:val="003C6015"/>
    <w:rsid w:val="003C799E"/>
    <w:rsid w:val="003D0949"/>
    <w:rsid w:val="003D1346"/>
    <w:rsid w:val="003D1722"/>
    <w:rsid w:val="003D1822"/>
    <w:rsid w:val="003D4221"/>
    <w:rsid w:val="003D46EE"/>
    <w:rsid w:val="003D522B"/>
    <w:rsid w:val="003E2F74"/>
    <w:rsid w:val="003E3B03"/>
    <w:rsid w:val="003E73AB"/>
    <w:rsid w:val="003F0237"/>
    <w:rsid w:val="003F5006"/>
    <w:rsid w:val="003F7E16"/>
    <w:rsid w:val="00403671"/>
    <w:rsid w:val="00405EB3"/>
    <w:rsid w:val="00407CE3"/>
    <w:rsid w:val="00411540"/>
    <w:rsid w:val="00414311"/>
    <w:rsid w:val="00421831"/>
    <w:rsid w:val="00423115"/>
    <w:rsid w:val="00423808"/>
    <w:rsid w:val="00424D03"/>
    <w:rsid w:val="00427076"/>
    <w:rsid w:val="004278A6"/>
    <w:rsid w:val="00432ABA"/>
    <w:rsid w:val="0043357A"/>
    <w:rsid w:val="00437843"/>
    <w:rsid w:val="00440084"/>
    <w:rsid w:val="00445349"/>
    <w:rsid w:val="00446AF9"/>
    <w:rsid w:val="004477D2"/>
    <w:rsid w:val="0045099E"/>
    <w:rsid w:val="00450B59"/>
    <w:rsid w:val="00454B37"/>
    <w:rsid w:val="004626EC"/>
    <w:rsid w:val="0046649F"/>
    <w:rsid w:val="00467D06"/>
    <w:rsid w:val="00475D6C"/>
    <w:rsid w:val="0047722A"/>
    <w:rsid w:val="00480AE0"/>
    <w:rsid w:val="00481C46"/>
    <w:rsid w:val="0048203A"/>
    <w:rsid w:val="00490A43"/>
    <w:rsid w:val="004930C6"/>
    <w:rsid w:val="0049555E"/>
    <w:rsid w:val="004A084E"/>
    <w:rsid w:val="004A5049"/>
    <w:rsid w:val="004A75EB"/>
    <w:rsid w:val="004A77C8"/>
    <w:rsid w:val="004B2062"/>
    <w:rsid w:val="004B3D2B"/>
    <w:rsid w:val="004B5B0E"/>
    <w:rsid w:val="004B6939"/>
    <w:rsid w:val="004B6B52"/>
    <w:rsid w:val="004C4238"/>
    <w:rsid w:val="004C5183"/>
    <w:rsid w:val="004C7856"/>
    <w:rsid w:val="004D33D6"/>
    <w:rsid w:val="004E0D21"/>
    <w:rsid w:val="004E20E7"/>
    <w:rsid w:val="004E3235"/>
    <w:rsid w:val="004E5138"/>
    <w:rsid w:val="004E60EB"/>
    <w:rsid w:val="004E73D5"/>
    <w:rsid w:val="005017A3"/>
    <w:rsid w:val="0050651E"/>
    <w:rsid w:val="005073AD"/>
    <w:rsid w:val="00507BEA"/>
    <w:rsid w:val="00511FCA"/>
    <w:rsid w:val="00512711"/>
    <w:rsid w:val="00515B3B"/>
    <w:rsid w:val="0052064C"/>
    <w:rsid w:val="00530E0E"/>
    <w:rsid w:val="005329CB"/>
    <w:rsid w:val="00533C78"/>
    <w:rsid w:val="0053573E"/>
    <w:rsid w:val="0054094F"/>
    <w:rsid w:val="00544E7E"/>
    <w:rsid w:val="00546C40"/>
    <w:rsid w:val="00547324"/>
    <w:rsid w:val="00550876"/>
    <w:rsid w:val="005522D7"/>
    <w:rsid w:val="005531A4"/>
    <w:rsid w:val="005579F4"/>
    <w:rsid w:val="00565259"/>
    <w:rsid w:val="005709BC"/>
    <w:rsid w:val="00572F39"/>
    <w:rsid w:val="00581118"/>
    <w:rsid w:val="00581215"/>
    <w:rsid w:val="005849E5"/>
    <w:rsid w:val="00585FD1"/>
    <w:rsid w:val="00586CB5"/>
    <w:rsid w:val="00591D90"/>
    <w:rsid w:val="00594A50"/>
    <w:rsid w:val="00596EF9"/>
    <w:rsid w:val="005A05C8"/>
    <w:rsid w:val="005A1774"/>
    <w:rsid w:val="005A54FF"/>
    <w:rsid w:val="005B37B8"/>
    <w:rsid w:val="005C32DE"/>
    <w:rsid w:val="005C3EEB"/>
    <w:rsid w:val="005D2A93"/>
    <w:rsid w:val="005D354B"/>
    <w:rsid w:val="005D363C"/>
    <w:rsid w:val="005D4DD9"/>
    <w:rsid w:val="005D5C6A"/>
    <w:rsid w:val="005E3E7D"/>
    <w:rsid w:val="005E5E23"/>
    <w:rsid w:val="005E74C5"/>
    <w:rsid w:val="005F0F97"/>
    <w:rsid w:val="005F3CA6"/>
    <w:rsid w:val="00602F11"/>
    <w:rsid w:val="00604275"/>
    <w:rsid w:val="00607277"/>
    <w:rsid w:val="00607A9F"/>
    <w:rsid w:val="006136F7"/>
    <w:rsid w:val="00615B95"/>
    <w:rsid w:val="006162A4"/>
    <w:rsid w:val="00624AD5"/>
    <w:rsid w:val="00625AA0"/>
    <w:rsid w:val="00634CE2"/>
    <w:rsid w:val="0063687B"/>
    <w:rsid w:val="0063732B"/>
    <w:rsid w:val="0064047F"/>
    <w:rsid w:val="00642E9A"/>
    <w:rsid w:val="00643A79"/>
    <w:rsid w:val="00643D55"/>
    <w:rsid w:val="00647453"/>
    <w:rsid w:val="00647549"/>
    <w:rsid w:val="006527B4"/>
    <w:rsid w:val="00656F90"/>
    <w:rsid w:val="00662007"/>
    <w:rsid w:val="0066251D"/>
    <w:rsid w:val="006644E1"/>
    <w:rsid w:val="0066576C"/>
    <w:rsid w:val="006736A5"/>
    <w:rsid w:val="00676483"/>
    <w:rsid w:val="006810D5"/>
    <w:rsid w:val="00683C70"/>
    <w:rsid w:val="006843BA"/>
    <w:rsid w:val="00686D94"/>
    <w:rsid w:val="00693B55"/>
    <w:rsid w:val="006958CC"/>
    <w:rsid w:val="006A3206"/>
    <w:rsid w:val="006A39A2"/>
    <w:rsid w:val="006A5776"/>
    <w:rsid w:val="006A7C20"/>
    <w:rsid w:val="006A7FC7"/>
    <w:rsid w:val="006B3BCE"/>
    <w:rsid w:val="006B730B"/>
    <w:rsid w:val="006C3272"/>
    <w:rsid w:val="006C55B3"/>
    <w:rsid w:val="006D2EEE"/>
    <w:rsid w:val="006D4B9A"/>
    <w:rsid w:val="006D4D35"/>
    <w:rsid w:val="006D5A7C"/>
    <w:rsid w:val="006E157D"/>
    <w:rsid w:val="006E2C0B"/>
    <w:rsid w:val="006E43FC"/>
    <w:rsid w:val="006E6EA0"/>
    <w:rsid w:val="006F06F0"/>
    <w:rsid w:val="006F22D7"/>
    <w:rsid w:val="006F4230"/>
    <w:rsid w:val="00700AF4"/>
    <w:rsid w:val="00700B57"/>
    <w:rsid w:val="00701615"/>
    <w:rsid w:val="00702DA3"/>
    <w:rsid w:val="00707362"/>
    <w:rsid w:val="00712539"/>
    <w:rsid w:val="00713495"/>
    <w:rsid w:val="00723DA6"/>
    <w:rsid w:val="0072526E"/>
    <w:rsid w:val="00725CAA"/>
    <w:rsid w:val="00726F84"/>
    <w:rsid w:val="00727461"/>
    <w:rsid w:val="0073124D"/>
    <w:rsid w:val="007316A6"/>
    <w:rsid w:val="007318E6"/>
    <w:rsid w:val="007323B9"/>
    <w:rsid w:val="00733184"/>
    <w:rsid w:val="00734DD8"/>
    <w:rsid w:val="007364CB"/>
    <w:rsid w:val="007374AD"/>
    <w:rsid w:val="007401F3"/>
    <w:rsid w:val="00741EF3"/>
    <w:rsid w:val="007436E9"/>
    <w:rsid w:val="00747E74"/>
    <w:rsid w:val="0075219C"/>
    <w:rsid w:val="0075399C"/>
    <w:rsid w:val="007557F9"/>
    <w:rsid w:val="00756EEF"/>
    <w:rsid w:val="007627BD"/>
    <w:rsid w:val="0076623A"/>
    <w:rsid w:val="007676DE"/>
    <w:rsid w:val="00773AF5"/>
    <w:rsid w:val="00774385"/>
    <w:rsid w:val="00775F75"/>
    <w:rsid w:val="00776294"/>
    <w:rsid w:val="00776957"/>
    <w:rsid w:val="00777724"/>
    <w:rsid w:val="00781F5F"/>
    <w:rsid w:val="007820D6"/>
    <w:rsid w:val="00785306"/>
    <w:rsid w:val="00786A03"/>
    <w:rsid w:val="007906A5"/>
    <w:rsid w:val="00792D21"/>
    <w:rsid w:val="00796360"/>
    <w:rsid w:val="007967C0"/>
    <w:rsid w:val="00797849"/>
    <w:rsid w:val="007A07E2"/>
    <w:rsid w:val="007A4FD8"/>
    <w:rsid w:val="007A5A48"/>
    <w:rsid w:val="007B19C1"/>
    <w:rsid w:val="007B2CC9"/>
    <w:rsid w:val="007B4EA5"/>
    <w:rsid w:val="007C031B"/>
    <w:rsid w:val="007C05ED"/>
    <w:rsid w:val="007C0EA5"/>
    <w:rsid w:val="007C6103"/>
    <w:rsid w:val="007C6AA3"/>
    <w:rsid w:val="007C7476"/>
    <w:rsid w:val="007C7D6C"/>
    <w:rsid w:val="007C7F97"/>
    <w:rsid w:val="007D0BC4"/>
    <w:rsid w:val="007D3C29"/>
    <w:rsid w:val="007D62E8"/>
    <w:rsid w:val="007D644F"/>
    <w:rsid w:val="007D6B81"/>
    <w:rsid w:val="007D6CA2"/>
    <w:rsid w:val="007D76DF"/>
    <w:rsid w:val="007E23C0"/>
    <w:rsid w:val="007E6D60"/>
    <w:rsid w:val="007F14C2"/>
    <w:rsid w:val="007F42E1"/>
    <w:rsid w:val="007F4884"/>
    <w:rsid w:val="007F4A8E"/>
    <w:rsid w:val="007F695E"/>
    <w:rsid w:val="007F7870"/>
    <w:rsid w:val="0080610E"/>
    <w:rsid w:val="00812D2B"/>
    <w:rsid w:val="00817577"/>
    <w:rsid w:val="008211A6"/>
    <w:rsid w:val="008249BF"/>
    <w:rsid w:val="00831E22"/>
    <w:rsid w:val="008367B6"/>
    <w:rsid w:val="00836BBB"/>
    <w:rsid w:val="00840557"/>
    <w:rsid w:val="00843F3F"/>
    <w:rsid w:val="00843FCA"/>
    <w:rsid w:val="008522DC"/>
    <w:rsid w:val="00852AFA"/>
    <w:rsid w:val="0085424F"/>
    <w:rsid w:val="008560CB"/>
    <w:rsid w:val="00860F80"/>
    <w:rsid w:val="0086119C"/>
    <w:rsid w:val="00861CE1"/>
    <w:rsid w:val="00864CC5"/>
    <w:rsid w:val="00865AFF"/>
    <w:rsid w:val="00865C59"/>
    <w:rsid w:val="00866EF0"/>
    <w:rsid w:val="008670F2"/>
    <w:rsid w:val="008710DF"/>
    <w:rsid w:val="00872D70"/>
    <w:rsid w:val="00881B25"/>
    <w:rsid w:val="00884669"/>
    <w:rsid w:val="00884A71"/>
    <w:rsid w:val="008851F4"/>
    <w:rsid w:val="00886008"/>
    <w:rsid w:val="00886739"/>
    <w:rsid w:val="00890FCF"/>
    <w:rsid w:val="00892CCD"/>
    <w:rsid w:val="00894660"/>
    <w:rsid w:val="008956CA"/>
    <w:rsid w:val="008A1DE0"/>
    <w:rsid w:val="008B08B8"/>
    <w:rsid w:val="008B1522"/>
    <w:rsid w:val="008B2914"/>
    <w:rsid w:val="008B2CA1"/>
    <w:rsid w:val="008B4982"/>
    <w:rsid w:val="008B7397"/>
    <w:rsid w:val="008C2A34"/>
    <w:rsid w:val="008C5529"/>
    <w:rsid w:val="008C714C"/>
    <w:rsid w:val="008C77AA"/>
    <w:rsid w:val="008D0F54"/>
    <w:rsid w:val="008D3A4C"/>
    <w:rsid w:val="008D3EAF"/>
    <w:rsid w:val="008D481F"/>
    <w:rsid w:val="008D57F1"/>
    <w:rsid w:val="008D7F18"/>
    <w:rsid w:val="008E749D"/>
    <w:rsid w:val="008F1351"/>
    <w:rsid w:val="008F1573"/>
    <w:rsid w:val="008F1EE6"/>
    <w:rsid w:val="008F492D"/>
    <w:rsid w:val="00907CF4"/>
    <w:rsid w:val="00922EED"/>
    <w:rsid w:val="00923DE9"/>
    <w:rsid w:val="00924A6F"/>
    <w:rsid w:val="00924CEF"/>
    <w:rsid w:val="00934CA9"/>
    <w:rsid w:val="00937918"/>
    <w:rsid w:val="00937A6E"/>
    <w:rsid w:val="00940535"/>
    <w:rsid w:val="00940FDF"/>
    <w:rsid w:val="009412A5"/>
    <w:rsid w:val="0094305D"/>
    <w:rsid w:val="009444E1"/>
    <w:rsid w:val="00951697"/>
    <w:rsid w:val="00956C75"/>
    <w:rsid w:val="0096317F"/>
    <w:rsid w:val="009658D4"/>
    <w:rsid w:val="00966116"/>
    <w:rsid w:val="00971AFB"/>
    <w:rsid w:val="00974515"/>
    <w:rsid w:val="009807A0"/>
    <w:rsid w:val="00981599"/>
    <w:rsid w:val="0098206A"/>
    <w:rsid w:val="00983E17"/>
    <w:rsid w:val="00984DFE"/>
    <w:rsid w:val="009957C4"/>
    <w:rsid w:val="009A0AC2"/>
    <w:rsid w:val="009A18C7"/>
    <w:rsid w:val="009A3EC5"/>
    <w:rsid w:val="009A6D4B"/>
    <w:rsid w:val="009B0D32"/>
    <w:rsid w:val="009B15F0"/>
    <w:rsid w:val="009B257F"/>
    <w:rsid w:val="009B2DD1"/>
    <w:rsid w:val="009C211F"/>
    <w:rsid w:val="009C3114"/>
    <w:rsid w:val="009D40C4"/>
    <w:rsid w:val="009D532B"/>
    <w:rsid w:val="009D6DE2"/>
    <w:rsid w:val="009D76AB"/>
    <w:rsid w:val="009E0B90"/>
    <w:rsid w:val="009E2821"/>
    <w:rsid w:val="009E4024"/>
    <w:rsid w:val="009E46DD"/>
    <w:rsid w:val="009F02C7"/>
    <w:rsid w:val="009F7FD1"/>
    <w:rsid w:val="00A00332"/>
    <w:rsid w:val="00A0129C"/>
    <w:rsid w:val="00A015F3"/>
    <w:rsid w:val="00A02E67"/>
    <w:rsid w:val="00A04027"/>
    <w:rsid w:val="00A1161D"/>
    <w:rsid w:val="00A20B74"/>
    <w:rsid w:val="00A217DF"/>
    <w:rsid w:val="00A25CAA"/>
    <w:rsid w:val="00A27444"/>
    <w:rsid w:val="00A4251C"/>
    <w:rsid w:val="00A5682B"/>
    <w:rsid w:val="00A57C0A"/>
    <w:rsid w:val="00A63F0C"/>
    <w:rsid w:val="00A641F2"/>
    <w:rsid w:val="00A67270"/>
    <w:rsid w:val="00A67B38"/>
    <w:rsid w:val="00A67E83"/>
    <w:rsid w:val="00A714FF"/>
    <w:rsid w:val="00A72B9D"/>
    <w:rsid w:val="00A756C6"/>
    <w:rsid w:val="00A7623F"/>
    <w:rsid w:val="00A82BE4"/>
    <w:rsid w:val="00A84EED"/>
    <w:rsid w:val="00A906B1"/>
    <w:rsid w:val="00A916DE"/>
    <w:rsid w:val="00A9250E"/>
    <w:rsid w:val="00A93247"/>
    <w:rsid w:val="00A93579"/>
    <w:rsid w:val="00A97C47"/>
    <w:rsid w:val="00AA12F6"/>
    <w:rsid w:val="00AA6183"/>
    <w:rsid w:val="00AA6B50"/>
    <w:rsid w:val="00AB4C46"/>
    <w:rsid w:val="00AC08A2"/>
    <w:rsid w:val="00AC0DB6"/>
    <w:rsid w:val="00AC3960"/>
    <w:rsid w:val="00AC3D22"/>
    <w:rsid w:val="00AC3F0D"/>
    <w:rsid w:val="00AC7F2B"/>
    <w:rsid w:val="00AD1854"/>
    <w:rsid w:val="00AD363D"/>
    <w:rsid w:val="00AD401F"/>
    <w:rsid w:val="00AE359B"/>
    <w:rsid w:val="00AE5E13"/>
    <w:rsid w:val="00AF5274"/>
    <w:rsid w:val="00AF5E88"/>
    <w:rsid w:val="00AF74F9"/>
    <w:rsid w:val="00AF7851"/>
    <w:rsid w:val="00B03A54"/>
    <w:rsid w:val="00B04795"/>
    <w:rsid w:val="00B066B0"/>
    <w:rsid w:val="00B10D02"/>
    <w:rsid w:val="00B16ADC"/>
    <w:rsid w:val="00B2100A"/>
    <w:rsid w:val="00B216E6"/>
    <w:rsid w:val="00B260EE"/>
    <w:rsid w:val="00B26468"/>
    <w:rsid w:val="00B2651D"/>
    <w:rsid w:val="00B30FD5"/>
    <w:rsid w:val="00B3251A"/>
    <w:rsid w:val="00B337BE"/>
    <w:rsid w:val="00B400E2"/>
    <w:rsid w:val="00B44E1D"/>
    <w:rsid w:val="00B53EA4"/>
    <w:rsid w:val="00B541C1"/>
    <w:rsid w:val="00B56BBD"/>
    <w:rsid w:val="00B57FE6"/>
    <w:rsid w:val="00B6138B"/>
    <w:rsid w:val="00B63856"/>
    <w:rsid w:val="00B74DC5"/>
    <w:rsid w:val="00B77B9A"/>
    <w:rsid w:val="00B83D34"/>
    <w:rsid w:val="00B8425E"/>
    <w:rsid w:val="00B84910"/>
    <w:rsid w:val="00B84D0C"/>
    <w:rsid w:val="00B859FB"/>
    <w:rsid w:val="00B90ED1"/>
    <w:rsid w:val="00B91BDC"/>
    <w:rsid w:val="00B946E2"/>
    <w:rsid w:val="00B94B59"/>
    <w:rsid w:val="00B95BAA"/>
    <w:rsid w:val="00BA132D"/>
    <w:rsid w:val="00BA57A4"/>
    <w:rsid w:val="00BA7137"/>
    <w:rsid w:val="00BA7BEF"/>
    <w:rsid w:val="00BB35F3"/>
    <w:rsid w:val="00BB7113"/>
    <w:rsid w:val="00BC2466"/>
    <w:rsid w:val="00BC3106"/>
    <w:rsid w:val="00BC3C96"/>
    <w:rsid w:val="00BD0C1B"/>
    <w:rsid w:val="00BD3477"/>
    <w:rsid w:val="00BD4BEF"/>
    <w:rsid w:val="00BD75BD"/>
    <w:rsid w:val="00BE187B"/>
    <w:rsid w:val="00BE1BC0"/>
    <w:rsid w:val="00BE3093"/>
    <w:rsid w:val="00BE30F7"/>
    <w:rsid w:val="00BE3EBA"/>
    <w:rsid w:val="00BE3FCD"/>
    <w:rsid w:val="00BE3FF4"/>
    <w:rsid w:val="00BE473E"/>
    <w:rsid w:val="00BF4222"/>
    <w:rsid w:val="00C00BED"/>
    <w:rsid w:val="00C01338"/>
    <w:rsid w:val="00C03D5C"/>
    <w:rsid w:val="00C04293"/>
    <w:rsid w:val="00C04E4F"/>
    <w:rsid w:val="00C125E3"/>
    <w:rsid w:val="00C16A98"/>
    <w:rsid w:val="00C16B71"/>
    <w:rsid w:val="00C21269"/>
    <w:rsid w:val="00C212FE"/>
    <w:rsid w:val="00C2537B"/>
    <w:rsid w:val="00C26F14"/>
    <w:rsid w:val="00C27311"/>
    <w:rsid w:val="00C27D10"/>
    <w:rsid w:val="00C35511"/>
    <w:rsid w:val="00C36681"/>
    <w:rsid w:val="00C40844"/>
    <w:rsid w:val="00C439B9"/>
    <w:rsid w:val="00C479AD"/>
    <w:rsid w:val="00C54F92"/>
    <w:rsid w:val="00C6027E"/>
    <w:rsid w:val="00C6038F"/>
    <w:rsid w:val="00C6424B"/>
    <w:rsid w:val="00C645CD"/>
    <w:rsid w:val="00C6477C"/>
    <w:rsid w:val="00C66440"/>
    <w:rsid w:val="00C72C06"/>
    <w:rsid w:val="00C74526"/>
    <w:rsid w:val="00C752E8"/>
    <w:rsid w:val="00C76AE6"/>
    <w:rsid w:val="00C813ED"/>
    <w:rsid w:val="00C8357C"/>
    <w:rsid w:val="00C83E46"/>
    <w:rsid w:val="00C84DEB"/>
    <w:rsid w:val="00C9557B"/>
    <w:rsid w:val="00C96B13"/>
    <w:rsid w:val="00C971DA"/>
    <w:rsid w:val="00CA30FF"/>
    <w:rsid w:val="00CA71D8"/>
    <w:rsid w:val="00CA7C55"/>
    <w:rsid w:val="00CA7D0E"/>
    <w:rsid w:val="00CB1753"/>
    <w:rsid w:val="00CB6BB3"/>
    <w:rsid w:val="00CC0B4C"/>
    <w:rsid w:val="00CC0ECA"/>
    <w:rsid w:val="00CC13D6"/>
    <w:rsid w:val="00CD28F5"/>
    <w:rsid w:val="00CD3238"/>
    <w:rsid w:val="00CD4ED5"/>
    <w:rsid w:val="00CD5E7F"/>
    <w:rsid w:val="00CD7C5D"/>
    <w:rsid w:val="00CE2678"/>
    <w:rsid w:val="00CE60BD"/>
    <w:rsid w:val="00CF03F2"/>
    <w:rsid w:val="00CF3649"/>
    <w:rsid w:val="00CF4E4C"/>
    <w:rsid w:val="00D020AF"/>
    <w:rsid w:val="00D02CA0"/>
    <w:rsid w:val="00D03D23"/>
    <w:rsid w:val="00D042BD"/>
    <w:rsid w:val="00D067EF"/>
    <w:rsid w:val="00D117AC"/>
    <w:rsid w:val="00D1211E"/>
    <w:rsid w:val="00D15957"/>
    <w:rsid w:val="00D16257"/>
    <w:rsid w:val="00D16563"/>
    <w:rsid w:val="00D20338"/>
    <w:rsid w:val="00D20411"/>
    <w:rsid w:val="00D2047C"/>
    <w:rsid w:val="00D240E9"/>
    <w:rsid w:val="00D310E1"/>
    <w:rsid w:val="00D321C9"/>
    <w:rsid w:val="00D36159"/>
    <w:rsid w:val="00D4736F"/>
    <w:rsid w:val="00D5653B"/>
    <w:rsid w:val="00D60024"/>
    <w:rsid w:val="00D60258"/>
    <w:rsid w:val="00D60C05"/>
    <w:rsid w:val="00D62249"/>
    <w:rsid w:val="00D63540"/>
    <w:rsid w:val="00D63AEB"/>
    <w:rsid w:val="00D6648C"/>
    <w:rsid w:val="00D67881"/>
    <w:rsid w:val="00D70026"/>
    <w:rsid w:val="00D71850"/>
    <w:rsid w:val="00D7259A"/>
    <w:rsid w:val="00D951DA"/>
    <w:rsid w:val="00DA0A1D"/>
    <w:rsid w:val="00DA44F9"/>
    <w:rsid w:val="00DA6C90"/>
    <w:rsid w:val="00DA780A"/>
    <w:rsid w:val="00DB0CD1"/>
    <w:rsid w:val="00DB10D1"/>
    <w:rsid w:val="00DB2F02"/>
    <w:rsid w:val="00DB35D4"/>
    <w:rsid w:val="00DB4B12"/>
    <w:rsid w:val="00DB55BF"/>
    <w:rsid w:val="00DB626B"/>
    <w:rsid w:val="00DB6567"/>
    <w:rsid w:val="00DC11AB"/>
    <w:rsid w:val="00DC2550"/>
    <w:rsid w:val="00DC5387"/>
    <w:rsid w:val="00DC7FC1"/>
    <w:rsid w:val="00DD063C"/>
    <w:rsid w:val="00DD3371"/>
    <w:rsid w:val="00DD5703"/>
    <w:rsid w:val="00DE03A8"/>
    <w:rsid w:val="00DE2114"/>
    <w:rsid w:val="00DE6DDF"/>
    <w:rsid w:val="00DF0C2A"/>
    <w:rsid w:val="00DF25A7"/>
    <w:rsid w:val="00DF39B6"/>
    <w:rsid w:val="00DF5247"/>
    <w:rsid w:val="00E02278"/>
    <w:rsid w:val="00E07539"/>
    <w:rsid w:val="00E10FB0"/>
    <w:rsid w:val="00E153E0"/>
    <w:rsid w:val="00E15E81"/>
    <w:rsid w:val="00E2646B"/>
    <w:rsid w:val="00E33F08"/>
    <w:rsid w:val="00E3552A"/>
    <w:rsid w:val="00E35EC5"/>
    <w:rsid w:val="00E478CA"/>
    <w:rsid w:val="00E47A0E"/>
    <w:rsid w:val="00E50392"/>
    <w:rsid w:val="00E54A59"/>
    <w:rsid w:val="00E553A0"/>
    <w:rsid w:val="00E576D7"/>
    <w:rsid w:val="00E60F1D"/>
    <w:rsid w:val="00E623B8"/>
    <w:rsid w:val="00E774BF"/>
    <w:rsid w:val="00E80CAD"/>
    <w:rsid w:val="00E8152F"/>
    <w:rsid w:val="00E82CC7"/>
    <w:rsid w:val="00E84CA3"/>
    <w:rsid w:val="00E8655C"/>
    <w:rsid w:val="00E86FC7"/>
    <w:rsid w:val="00E941E1"/>
    <w:rsid w:val="00E95F0E"/>
    <w:rsid w:val="00EA0304"/>
    <w:rsid w:val="00EA2DEA"/>
    <w:rsid w:val="00EA33D1"/>
    <w:rsid w:val="00EA4CF0"/>
    <w:rsid w:val="00EA52DB"/>
    <w:rsid w:val="00EB2CD2"/>
    <w:rsid w:val="00EB51DC"/>
    <w:rsid w:val="00EB7A83"/>
    <w:rsid w:val="00EC044C"/>
    <w:rsid w:val="00EC1358"/>
    <w:rsid w:val="00EC3C1C"/>
    <w:rsid w:val="00EC6B6D"/>
    <w:rsid w:val="00ED07F6"/>
    <w:rsid w:val="00ED3995"/>
    <w:rsid w:val="00ED4480"/>
    <w:rsid w:val="00ED7B95"/>
    <w:rsid w:val="00EE0D5E"/>
    <w:rsid w:val="00EE37C3"/>
    <w:rsid w:val="00EE390D"/>
    <w:rsid w:val="00EE6314"/>
    <w:rsid w:val="00EE6A7D"/>
    <w:rsid w:val="00EE7299"/>
    <w:rsid w:val="00EF0C3B"/>
    <w:rsid w:val="00EF655C"/>
    <w:rsid w:val="00F011B0"/>
    <w:rsid w:val="00F0180A"/>
    <w:rsid w:val="00F02415"/>
    <w:rsid w:val="00F077B7"/>
    <w:rsid w:val="00F07B51"/>
    <w:rsid w:val="00F16957"/>
    <w:rsid w:val="00F17B6B"/>
    <w:rsid w:val="00F209EA"/>
    <w:rsid w:val="00F34148"/>
    <w:rsid w:val="00F36F80"/>
    <w:rsid w:val="00F45CC7"/>
    <w:rsid w:val="00F50C87"/>
    <w:rsid w:val="00F510BF"/>
    <w:rsid w:val="00F53B8B"/>
    <w:rsid w:val="00F54293"/>
    <w:rsid w:val="00F557B3"/>
    <w:rsid w:val="00F61B3E"/>
    <w:rsid w:val="00F67785"/>
    <w:rsid w:val="00F73963"/>
    <w:rsid w:val="00F75355"/>
    <w:rsid w:val="00F756E0"/>
    <w:rsid w:val="00F76CED"/>
    <w:rsid w:val="00F806E6"/>
    <w:rsid w:val="00F80CD7"/>
    <w:rsid w:val="00F81E7A"/>
    <w:rsid w:val="00F8371F"/>
    <w:rsid w:val="00F91A05"/>
    <w:rsid w:val="00F927B6"/>
    <w:rsid w:val="00F94B56"/>
    <w:rsid w:val="00F97C0E"/>
    <w:rsid w:val="00FA0BE2"/>
    <w:rsid w:val="00FA2A79"/>
    <w:rsid w:val="00FA375D"/>
    <w:rsid w:val="00FA775A"/>
    <w:rsid w:val="00FB03C7"/>
    <w:rsid w:val="00FB08D1"/>
    <w:rsid w:val="00FB1931"/>
    <w:rsid w:val="00FC2F19"/>
    <w:rsid w:val="00FC6376"/>
    <w:rsid w:val="00FD576B"/>
    <w:rsid w:val="00FD6981"/>
    <w:rsid w:val="00FD77C9"/>
    <w:rsid w:val="00FE362B"/>
    <w:rsid w:val="00FE58C3"/>
    <w:rsid w:val="00FF32A5"/>
    <w:rsid w:val="00FF5A31"/>
    <w:rsid w:val="00FF71D7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FDFB3"/>
  <w15:docId w15:val="{F9ECB0D4-D9F5-4DC7-AB07-EC7A99B7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20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E0B90"/>
    <w:pPr>
      <w:keepNext/>
      <w:spacing w:before="240" w:after="240"/>
      <w:ind w:firstLine="709"/>
      <w:outlineLvl w:val="0"/>
    </w:pPr>
    <w:rPr>
      <w:rFonts w:cs="Times New Roman CYR"/>
      <w:b/>
      <w:kern w:val="32"/>
      <w:sz w:val="28"/>
      <w:szCs w:val="28"/>
    </w:rPr>
  </w:style>
  <w:style w:type="paragraph" w:styleId="2">
    <w:name w:val="heading 2"/>
    <w:basedOn w:val="a"/>
    <w:next w:val="a"/>
    <w:qFormat/>
    <w:rsid w:val="00F94B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94B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76CED"/>
    <w:pPr>
      <w:keepNext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76CED"/>
    <w:pPr>
      <w:widowControl w:val="0"/>
      <w:tabs>
        <w:tab w:val="left" w:pos="1080"/>
      </w:tabs>
      <w:spacing w:line="360" w:lineRule="auto"/>
      <w:ind w:firstLine="426"/>
      <w:jc w:val="both"/>
    </w:pPr>
    <w:rPr>
      <w:color w:val="000000"/>
      <w:sz w:val="26"/>
    </w:rPr>
  </w:style>
  <w:style w:type="paragraph" w:styleId="20">
    <w:name w:val="Body Text Indent 2"/>
    <w:basedOn w:val="a"/>
    <w:rsid w:val="00F76CED"/>
    <w:pPr>
      <w:widowControl w:val="0"/>
      <w:spacing w:line="360" w:lineRule="auto"/>
      <w:ind w:firstLine="709"/>
      <w:jc w:val="both"/>
    </w:pPr>
  </w:style>
  <w:style w:type="paragraph" w:customStyle="1" w:styleId="HeadWP">
    <w:name w:val="HeadWP"/>
    <w:basedOn w:val="a"/>
    <w:rsid w:val="001C53AC"/>
    <w:pPr>
      <w:jc w:val="center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A4251C"/>
    <w:pPr>
      <w:tabs>
        <w:tab w:val="right" w:pos="9360"/>
      </w:tabs>
      <w:ind w:right="535"/>
    </w:pPr>
    <w:rPr>
      <w:sz w:val="28"/>
    </w:rPr>
  </w:style>
  <w:style w:type="character" w:styleId="a5">
    <w:name w:val="Hyperlink"/>
    <w:uiPriority w:val="99"/>
    <w:rsid w:val="00F94B56"/>
    <w:rPr>
      <w:color w:val="0000FF"/>
      <w:u w:val="single"/>
    </w:rPr>
  </w:style>
  <w:style w:type="paragraph" w:styleId="a6">
    <w:name w:val="header"/>
    <w:basedOn w:val="a"/>
    <w:rsid w:val="00DC7FC1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C7FC1"/>
  </w:style>
  <w:style w:type="paragraph" w:styleId="a8">
    <w:name w:val="footer"/>
    <w:basedOn w:val="a"/>
    <w:rsid w:val="00DC7FC1"/>
    <w:pPr>
      <w:tabs>
        <w:tab w:val="center" w:pos="4677"/>
        <w:tab w:val="right" w:pos="9355"/>
      </w:tabs>
    </w:pPr>
  </w:style>
  <w:style w:type="paragraph" w:styleId="a9">
    <w:name w:val="Document Map"/>
    <w:basedOn w:val="a"/>
    <w:semiHidden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table of figures"/>
    <w:basedOn w:val="a"/>
    <w:next w:val="a"/>
    <w:semiHidden/>
    <w:rsid w:val="00CB6BB3"/>
    <w:rPr>
      <w:sz w:val="28"/>
    </w:rPr>
  </w:style>
  <w:style w:type="paragraph" w:customStyle="1" w:styleId="western">
    <w:name w:val="western"/>
    <w:basedOn w:val="a"/>
    <w:rsid w:val="00B2651D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rsid w:val="00C76AE6"/>
    <w:pPr>
      <w:spacing w:before="100" w:beforeAutospacing="1" w:after="100" w:afterAutospacing="1"/>
    </w:pPr>
    <w:rPr>
      <w:color w:val="333366"/>
    </w:rPr>
  </w:style>
  <w:style w:type="character" w:customStyle="1" w:styleId="apple-style-span">
    <w:name w:val="apple-style-span"/>
    <w:basedOn w:val="a0"/>
    <w:rsid w:val="00C76AE6"/>
  </w:style>
  <w:style w:type="character" w:customStyle="1" w:styleId="apple-converted-space">
    <w:name w:val="apple-converted-space"/>
    <w:basedOn w:val="a0"/>
    <w:rsid w:val="00C76AE6"/>
  </w:style>
  <w:style w:type="character" w:styleId="ac">
    <w:name w:val="Strong"/>
    <w:qFormat/>
    <w:rsid w:val="00C76AE6"/>
    <w:rPr>
      <w:b/>
      <w:bCs/>
    </w:rPr>
  </w:style>
  <w:style w:type="paragraph" w:customStyle="1" w:styleId="ad">
    <w:name w:val="Знак"/>
    <w:basedOn w:val="1"/>
    <w:rsid w:val="00F75355"/>
    <w:pPr>
      <w:spacing w:line="360" w:lineRule="auto"/>
      <w:ind w:firstLine="567"/>
    </w:pPr>
    <w:rPr>
      <w:rFonts w:ascii="Verdana" w:hAnsi="Verdana" w:cs="Verdana"/>
      <w:sz w:val="20"/>
      <w:szCs w:val="20"/>
      <w:lang w:val="en-US" w:eastAsia="en-US"/>
    </w:rPr>
  </w:style>
  <w:style w:type="table" w:styleId="ae">
    <w:name w:val="Table Grid"/>
    <w:basedOn w:val="a1"/>
    <w:rsid w:val="00F5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E0B90"/>
    <w:rPr>
      <w:rFonts w:cs="Times New Roman CYR"/>
      <w:b/>
      <w:kern w:val="32"/>
      <w:sz w:val="28"/>
      <w:szCs w:val="28"/>
    </w:rPr>
  </w:style>
  <w:style w:type="character" w:customStyle="1" w:styleId="a4">
    <w:name w:val="Основной текст с отступом Знак"/>
    <w:link w:val="a3"/>
    <w:rsid w:val="000F0BB4"/>
    <w:rPr>
      <w:color w:val="000000"/>
      <w:sz w:val="26"/>
      <w:szCs w:val="24"/>
    </w:rPr>
  </w:style>
  <w:style w:type="paragraph" w:styleId="af">
    <w:name w:val="Balloon Text"/>
    <w:basedOn w:val="a"/>
    <w:link w:val="af0"/>
    <w:rsid w:val="008367B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8367B6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AC3D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uiPriority w:val="99"/>
    <w:rsid w:val="00AC3D22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&#1055;&#1086;&#1083;&#1100;&#1079;&#1086;&#1074;&#1072;&#1090;&#1077;&#1083;&#1100;\&#1052;&#1086;&#1080;%2520&#1076;&#1086;&#1082;&#1091;&#1084;&#1077;&#1085;&#1090;&#1099;\&#1059;&#1052;&#1056;\&#1059;&#1052;&#1050;%2520&#1057;&#1072;&#1074;&#1080;&#1085;&#1072;%25202011\&#1053;&#1048;&#1056;(230700_68-o)&#1057;&#1072;&#1074;&#1080;&#1085;&#1072;%2520&#1054;&#1083;&#1100;&#1075;&#1072;%2520&#1040;&#1083;&#1077;&#1082;&#1089;&#1072;&#1085;&#1076;&#1088;&#1086;&#1074;&#1085;&#1072;\WorkProgDoc.d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5B04793-7187-4B67-9335-BAA16A4C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22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Temp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Пользователь</dc:creator>
  <cp:keywords/>
  <cp:lastModifiedBy>Vlad Shorin</cp:lastModifiedBy>
  <cp:revision>11</cp:revision>
  <cp:lastPrinted>2017-10-12T10:52:00Z</cp:lastPrinted>
  <dcterms:created xsi:type="dcterms:W3CDTF">2020-06-25T07:29:00Z</dcterms:created>
  <dcterms:modified xsi:type="dcterms:W3CDTF">2020-06-28T08:15:00Z</dcterms:modified>
</cp:coreProperties>
</file>