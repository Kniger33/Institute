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A33" w:rsidRPr="00AF467B" w:rsidRDefault="00972A33" w:rsidP="006802C8">
      <w:pPr>
        <w:spacing w:after="0" w:line="360" w:lineRule="auto"/>
        <w:ind w:right="-187" w:hanging="1"/>
        <w:contextualSpacing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>МИНОБРНАУКИ РОССИИ</w:t>
      </w:r>
    </w:p>
    <w:p w:rsidR="00972A33" w:rsidRPr="00AF467B" w:rsidRDefault="00972A33" w:rsidP="006802C8">
      <w:pPr>
        <w:spacing w:after="0" w:line="360" w:lineRule="auto"/>
        <w:contextualSpacing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 xml:space="preserve">ФГОУ ВПО </w:t>
      </w:r>
      <w:r w:rsidRPr="00AF467B">
        <w:rPr>
          <w:rFonts w:ascii="Times New Roman" w:hAnsi="Times New Roman"/>
          <w:caps/>
          <w:sz w:val="28"/>
          <w:szCs w:val="28"/>
          <w:lang w:eastAsia="ru-RU"/>
        </w:rPr>
        <w:t>«Госуниверситет</w:t>
      </w:r>
      <w:r w:rsidRPr="00AF467B">
        <w:rPr>
          <w:rFonts w:ascii="Times New Roman" w:hAnsi="Times New Roman"/>
          <w:sz w:val="28"/>
          <w:szCs w:val="28"/>
          <w:lang w:eastAsia="ru-RU"/>
        </w:rPr>
        <w:t xml:space="preserve"> – УНПК»</w:t>
      </w: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>Кафедра «Информационные системы»</w:t>
      </w: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28"/>
          <w:lang w:eastAsia="ru-RU"/>
        </w:rPr>
      </w:pPr>
      <w:r w:rsidRPr="00AF467B">
        <w:rPr>
          <w:rFonts w:ascii="Times New Roman" w:hAnsi="Times New Roman"/>
          <w:b/>
          <w:sz w:val="32"/>
          <w:szCs w:val="28"/>
          <w:lang w:eastAsia="ru-RU"/>
        </w:rPr>
        <w:t>О Т Ч Е Т</w:t>
      </w: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>о выполнении лабораторной</w:t>
      </w:r>
      <w:r w:rsidRPr="006802C8">
        <w:rPr>
          <w:rFonts w:ascii="Times New Roman" w:hAnsi="Times New Roman"/>
          <w:sz w:val="28"/>
          <w:szCs w:val="28"/>
          <w:lang w:eastAsia="ru-RU"/>
        </w:rPr>
        <w:t xml:space="preserve"> работы № 2</w:t>
      </w: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>на тему: «</w:t>
      </w:r>
      <w:r w:rsidRPr="006802C8">
        <w:rPr>
          <w:rFonts w:ascii="Times New Roman" w:hAnsi="Times New Roman"/>
          <w:sz w:val="28"/>
          <w:szCs w:val="28"/>
          <w:lang w:eastAsia="ru-RU"/>
        </w:rPr>
        <w:t>Псевдослучайные последовательности чисел</w:t>
      </w:r>
      <w:r w:rsidRPr="00AF467B">
        <w:rPr>
          <w:rFonts w:ascii="Times New Roman" w:hAnsi="Times New Roman"/>
          <w:sz w:val="28"/>
          <w:szCs w:val="28"/>
          <w:lang w:eastAsia="ru-RU"/>
        </w:rPr>
        <w:t>»</w:t>
      </w: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 xml:space="preserve">по дисциплине «Информационная безопасность» </w:t>
      </w: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>Выполнил: Баранова О.С.</w:t>
      </w: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ab/>
      </w:r>
      <w:r w:rsidRPr="00AF467B">
        <w:rPr>
          <w:rFonts w:ascii="Times New Roman" w:hAnsi="Times New Roman"/>
          <w:sz w:val="28"/>
          <w:szCs w:val="28"/>
          <w:lang w:eastAsia="ru-RU"/>
        </w:rPr>
        <w:tab/>
        <w:t>Белякова Д.Э.</w:t>
      </w: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ab/>
      </w:r>
      <w:r w:rsidRPr="00AF467B">
        <w:rPr>
          <w:rFonts w:ascii="Times New Roman" w:hAnsi="Times New Roman"/>
          <w:sz w:val="28"/>
          <w:szCs w:val="28"/>
          <w:lang w:eastAsia="ru-RU"/>
        </w:rPr>
        <w:tab/>
        <w:t xml:space="preserve">Чуев И.Е. </w:t>
      </w: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>Факультет: Учебно-научно-исследовательский институт информационных технологий</w:t>
      </w: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>Направление / специальность:  «Информационные системы и технологии»</w:t>
      </w: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 xml:space="preserve">Группа: 31 – ИТ </w:t>
      </w:r>
    </w:p>
    <w:p w:rsidR="00972A33" w:rsidRPr="00AF467B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  <w:r w:rsidRPr="00AF467B">
        <w:rPr>
          <w:rFonts w:ascii="Times New Roman" w:hAnsi="Times New Roman"/>
          <w:sz w:val="28"/>
          <w:szCs w:val="28"/>
          <w:lang w:eastAsia="ru-RU"/>
        </w:rPr>
        <w:t>Преподаватель: Фисун А.П.</w:t>
      </w: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AF467B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72A33" w:rsidRPr="006802C8" w:rsidRDefault="00972A33" w:rsidP="006802C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802C8">
        <w:rPr>
          <w:rFonts w:ascii="Times New Roman" w:hAnsi="Times New Roman"/>
          <w:sz w:val="28"/>
          <w:szCs w:val="28"/>
          <w:lang w:eastAsia="ru-RU"/>
        </w:rPr>
        <w:t>Орел, 2011</w:t>
      </w:r>
      <w:r w:rsidRPr="006802C8">
        <w:rPr>
          <w:rFonts w:ascii="Times New Roman" w:hAnsi="Times New Roman"/>
          <w:sz w:val="28"/>
          <w:szCs w:val="28"/>
        </w:rPr>
        <w:br w:type="page"/>
      </w:r>
    </w:p>
    <w:p w:rsidR="00972A33" w:rsidRPr="006802C8" w:rsidRDefault="00972A33" w:rsidP="006802C8">
      <w:pPr>
        <w:spacing w:after="0" w:line="360" w:lineRule="auto"/>
        <w:ind w:firstLine="708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</w:rPr>
        <w:t>Задание</w:t>
      </w:r>
      <w:r w:rsidRPr="006802C8">
        <w:rPr>
          <w:rFonts w:ascii="Times New Roman" w:hAnsi="Times New Roman"/>
          <w:sz w:val="28"/>
          <w:szCs w:val="28"/>
          <w:lang w:val="en-US"/>
        </w:rPr>
        <w:t>:</w:t>
      </w:r>
    </w:p>
    <w:p w:rsidR="00972A33" w:rsidRPr="006802C8" w:rsidRDefault="00972A33" w:rsidP="006802C8">
      <w:pPr>
        <w:pStyle w:val="BodyTextIndent"/>
        <w:widowControl/>
        <w:numPr>
          <w:ilvl w:val="0"/>
          <w:numId w:val="1"/>
        </w:numPr>
        <w:tabs>
          <w:tab w:val="clear" w:pos="1725"/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>В 1946 году Джон фон Нейман предложил генератор псевдослучайных чисел, основанный на том, что каждое последующее сило образуется возведением предыдущего в квадрат и отбрасыванием цифр с обоих концов. Постройте диаграмму распределения сгенерированной последовательности.</w:t>
      </w:r>
    </w:p>
    <w:p w:rsidR="00972A33" w:rsidRPr="006802C8" w:rsidRDefault="00972A33" w:rsidP="006802C8">
      <w:pPr>
        <w:pStyle w:val="BodyTextIndent"/>
        <w:widowControl/>
        <w:numPr>
          <w:ilvl w:val="0"/>
          <w:numId w:val="1"/>
        </w:numPr>
        <w:tabs>
          <w:tab w:val="clear" w:pos="1725"/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 xml:space="preserve">Написать программу, которая получает последовательности псевдослучайных чисел используя дробную часть многочлена </w:t>
      </w:r>
    </w:p>
    <w:p w:rsidR="00972A33" w:rsidRPr="006802C8" w:rsidRDefault="00972A33" w:rsidP="006802C8">
      <w:pPr>
        <w:pStyle w:val="BodyTextIndent"/>
        <w:tabs>
          <w:tab w:val="num" w:pos="0"/>
        </w:tabs>
        <w:ind w:firstLine="709"/>
        <w:contextualSpacing/>
        <w:jc w:val="both"/>
      </w:pPr>
      <w:r w:rsidRPr="006802C8">
        <w:rPr>
          <w:position w:val="-12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8pt" o:ole="">
            <v:imagedata r:id="rId5" o:title=""/>
          </v:shape>
          <o:OLEObject Type="Embed" ProgID="Equation.3" ShapeID="_x0000_i1025" DrawAspect="Content" ObjectID="_1480488981" r:id="rId6"/>
        </w:object>
      </w:r>
    </w:p>
    <w:p w:rsidR="00972A33" w:rsidRPr="006802C8" w:rsidRDefault="00972A33" w:rsidP="006802C8">
      <w:pPr>
        <w:pStyle w:val="BodyTextIndent"/>
        <w:tabs>
          <w:tab w:val="num" w:pos="0"/>
        </w:tabs>
        <w:ind w:firstLine="709"/>
        <w:contextualSpacing/>
        <w:jc w:val="both"/>
      </w:pPr>
      <w:r w:rsidRPr="006802C8">
        <w:t xml:space="preserve">Получите последовательности, используя рациональные и иррациональные значения коэффициента </w:t>
      </w:r>
      <w:r w:rsidRPr="006802C8">
        <w:rPr>
          <w:i/>
          <w:iCs/>
        </w:rPr>
        <w:t>а.</w:t>
      </w:r>
      <w:r w:rsidRPr="006802C8">
        <w:t xml:space="preserve"> Постройте диаграммы распределения полученной последовательности.</w:t>
      </w:r>
    </w:p>
    <w:p w:rsidR="00972A33" w:rsidRPr="006802C8" w:rsidRDefault="00972A33" w:rsidP="006802C8">
      <w:pPr>
        <w:pStyle w:val="BodyTextIndent"/>
        <w:widowControl/>
        <w:numPr>
          <w:ilvl w:val="0"/>
          <w:numId w:val="1"/>
        </w:numPr>
        <w:tabs>
          <w:tab w:val="clear" w:pos="1725"/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>Создайте программу, реализующую конгруэнтный способ Лемера. Используйте целые, рациональные и иррациональные значения коэффициентов К, С и М. Постройте диаграммы распределения полученной последовательности.</w:t>
      </w:r>
    </w:p>
    <w:p w:rsidR="00972A33" w:rsidRPr="006802C8" w:rsidRDefault="00972A33" w:rsidP="006802C8">
      <w:pPr>
        <w:pStyle w:val="BodyTextIndent"/>
        <w:widowControl/>
        <w:numPr>
          <w:ilvl w:val="0"/>
          <w:numId w:val="1"/>
        </w:numPr>
        <w:tabs>
          <w:tab w:val="clear" w:pos="1725"/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>Пользуясь конгруэнтным способом Лемера при С=0, М=2</w:t>
      </w:r>
      <w:r w:rsidRPr="006802C8">
        <w:rPr>
          <w:vertAlign w:val="superscript"/>
          <w:lang w:val="en-US"/>
        </w:rPr>
        <w:t>N</w:t>
      </w:r>
      <w:r w:rsidRPr="006802C8">
        <w:t xml:space="preserve"> , К=3+8*</w:t>
      </w:r>
      <w:r w:rsidRPr="006802C8">
        <w:rPr>
          <w:lang w:val="en-US"/>
        </w:rPr>
        <w:t>I</w:t>
      </w:r>
      <w:r w:rsidRPr="006802C8">
        <w:t xml:space="preserve"> напишите программу генерирующую последовательность случайных чисел. Постройте диаграмму распределения полученных чисел.</w:t>
      </w:r>
    </w:p>
    <w:p w:rsidR="00972A33" w:rsidRPr="006802C8" w:rsidRDefault="00972A33" w:rsidP="006802C8">
      <w:pPr>
        <w:pStyle w:val="BodyTextIndent"/>
        <w:widowControl/>
        <w:numPr>
          <w:ilvl w:val="0"/>
          <w:numId w:val="1"/>
        </w:numPr>
        <w:tabs>
          <w:tab w:val="clear" w:pos="1725"/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 xml:space="preserve">Реализуйте алгоритм Марсалиа-Зеймана. Получите последовательность из 1000 первых чисел Фибоначчи, отбрасывая все разряды кроме единиц. Складывая все числа, удаленные на </w:t>
      </w:r>
      <w:r w:rsidRPr="006802C8">
        <w:rPr>
          <w:lang w:val="en-US"/>
        </w:rPr>
        <w:t>n</w:t>
      </w:r>
      <w:r w:rsidRPr="006802C8">
        <w:t xml:space="preserve"> элементов (используйте «бит переноса»), получите ряд случайных чисел Фибоначчи. Постройте диаграмму распределения полученных чисел.</w:t>
      </w:r>
    </w:p>
    <w:p w:rsidR="00972A33" w:rsidRPr="006802C8" w:rsidRDefault="00972A33" w:rsidP="006802C8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1)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800CFA"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9" o:spid="_x0000_i1026" type="#_x0000_t75" style="width:460.5pt;height:259.5pt;visibility:visible">
            <v:imagedata r:id="rId7" o:title=""/>
          </v:shape>
        </w:pict>
      </w: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2)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800CFA"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12" o:spid="_x0000_i1027" type="#_x0000_t75" style="width:495.75pt;height:279.75pt;visibility:visible">
            <v:imagedata r:id="rId8" o:title=""/>
          </v:shape>
        </w:pic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3)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800CFA"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15" o:spid="_x0000_i1028" type="#_x0000_t75" style="width:501pt;height:283.5pt;visibility:visible">
            <v:imagedata r:id="rId9" o:title=""/>
          </v:shape>
        </w:pict>
      </w: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4)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800CFA"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18" o:spid="_x0000_i1029" type="#_x0000_t75" style="width:501pt;height:282pt;visibility:visible">
            <v:imagedata r:id="rId10" o:title=""/>
          </v:shape>
        </w:pict>
      </w: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Pr="0037529C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5) 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800CFA"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21" o:spid="_x0000_i1030" type="#_x0000_t75" style="width:497.25pt;height:293.25pt;visibility:visible">
            <v:imagedata r:id="rId11" o:title=""/>
          </v:shape>
        </w:pic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Default="00972A3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802C8">
        <w:rPr>
          <w:rFonts w:ascii="Times New Roman" w:hAnsi="Times New Roman"/>
          <w:sz w:val="28"/>
          <w:szCs w:val="28"/>
        </w:rPr>
        <w:t>Листинг программы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unit</w:t>
      </w:r>
      <w:r w:rsidRPr="006802C8">
        <w:rPr>
          <w:rFonts w:ascii="Times New Roman" w:hAnsi="Times New Roman"/>
          <w:sz w:val="28"/>
          <w:szCs w:val="28"/>
        </w:rPr>
        <w:t xml:space="preserve"> </w:t>
      </w:r>
      <w:r w:rsidRPr="006802C8">
        <w:rPr>
          <w:rFonts w:ascii="Times New Roman" w:hAnsi="Times New Roman"/>
          <w:sz w:val="28"/>
          <w:szCs w:val="28"/>
          <w:lang w:val="en-US"/>
        </w:rPr>
        <w:t>Unit</w:t>
      </w:r>
      <w:r w:rsidRPr="006802C8">
        <w:rPr>
          <w:rFonts w:ascii="Times New Roman" w:hAnsi="Times New Roman"/>
          <w:sz w:val="28"/>
          <w:szCs w:val="28"/>
        </w:rPr>
        <w:t>1;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interface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uses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Windows, Messages, SysUtils, Variants, Classes, Graphics, Controls, Forms,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Dialogs, ExtCtrls, StdCtrls;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type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TForm1 = class(TForm)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GroupBox1: TGroupBox;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Button1: TButton;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Button2: TButton;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Button3: TButton;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Button4: TButton;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Button5: TButton;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Button6: TButton;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Button7: TButton;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GroupBox2: TGroupBox;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Label1: TLabel;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Label2: TLabel;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Label3: TLabel;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Label4: TLabel;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Edit1: TEdit;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Edit2: TEdit;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Edit3: TEdit;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Edit4: TEdit;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GroupBox3: TGroupBox;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Memo1: TMemo;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Button7Click(Sender: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Edit4Change(Sender: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Edit3Change(Sender: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Edit2Change(Sender: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Edit1Change(Sender: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FormCreate(Sender: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Button1Click(Sender: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Button2Click(Sender: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Button6Click(Sender: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Button3Click(Sender: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Button4Click(Sender: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procedure Button5Click(Sender: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private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{ Private declarations }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public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procedure cl;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{ Public declarations }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var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Form1: TForm1;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fl:boolean;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implementation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uses unit2;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{$R *.dfm}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Tform1.cl;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var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i:integer;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form2.Image1.Canvas.Pen.Color:=clblack;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form2.Image1.Canvas.Rectangle(-1,-1,601,601);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form2.Image1.Canvas.Pen.Color:=clblack;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form2.Image1.Canvas.MoveTo(10,0);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form2.Image1.Canvas.LineTo(10,500);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form2.Image1.Canvas.LineTo(500,490);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 i:=1 to 50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form2.Image1.Canvas.MoveTo(7,490-10*i);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form2.Image1.Canvas.LineTo(13,490-10*i);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form2.Image1.Canvas.MoveTo(10+10*i,487);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form2.Image1.Canvas.LineTo(10+10*i,493);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TForm1.Edit1Change(Sender: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if edit1.Text&lt;&gt;'' then button1.Enabled:=true;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if edit1.Text='' then button1.Enabled:=false;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TForm1.Edit2Change(Sender: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if edit2.Text&lt;&gt;'' then button2.Enabled:=true;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if edit2.Text='' then button2.Enabled:=false;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TForm1.Edit3Change(Sender: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if (edit3.Text&lt;&gt;'') then fl:=true;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if edit3.Text='' then fl:=false;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TForm1.Edit4Change(Sender: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if (edit4.Text&lt;&gt;'') and (fl=true )then begin button3.Enabled:=true;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button4.Enabled:=true; button5.Enabled:=true;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if edit4.Text='' then begin button3.Enabled:=false;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button4.Enabled:=false; button5.Enabled:=false;    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TForm1.FormCreate(Sender: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button1.Enabled:=false;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button2.Enabled:=false;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button3.Enabled:=false;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button4.Enabled:=false;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button5.Enabled:=false;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TForm1.Button1Click(Sender: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var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str:string;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a,i:integer;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mas:array[1..100] of 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if edit1.Text&lt;&gt;'' then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cl;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memo1.Clear;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mas[1]:=strtoint(Edit1.Text);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it-IT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6802C8">
        <w:rPr>
          <w:rFonts w:ascii="Times New Roman" w:hAnsi="Times New Roman"/>
          <w:sz w:val="28"/>
          <w:szCs w:val="28"/>
          <w:lang w:val="it-IT"/>
        </w:rPr>
        <w:t>memo1.Lines.Add(inttostr(mas[1]));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it-IT"/>
        </w:rPr>
        <w:t xml:space="preserve">   </w:t>
      </w:r>
      <w:r w:rsidRPr="006802C8">
        <w:rPr>
          <w:rFonts w:ascii="Times New Roman" w:hAnsi="Times New Roman"/>
          <w:sz w:val="28"/>
          <w:szCs w:val="28"/>
          <w:lang w:val="en-US"/>
        </w:rPr>
        <w:t>for i:=2 to 10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mas[i]:=sqr(mas[i-1]);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str:=inttostr(mas[i]);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if length(str)&gt;2 then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  delete(str,1,1);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  delete(str,length(str),1);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end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else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if length(str)=2 then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  randomize;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  a:=random(2)+1;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  delete(str,a,1);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mas[i]:=strtoint(str);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memo1.Lines.Add(inttostr(mas[i]));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form2.Image1.Canvas.Pen.Color:=clblack;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form2.Image1.Canvas.MoveTo(10,0);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form2.Image1.Canvas.LineTo(10,500);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form2.Image1.Canvas.LineTo(500,490);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 i:=1 to 50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form2.Image1.Canvas.MoveTo(7,490-10*i);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form2.Image1.Canvas.LineTo(13,490-10*i);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form2.Image1.Canvas.MoveTo(10+10*i,487);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form2.Image1.Canvas.LineTo(10+10*i,493);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form2.Image1.Canvas.Pen.Color:=clRed;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 I := 1 to 10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form2.Image1.Canvas.MoveTo(10+i*10,490);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  form2.Image1.Canvas.LineTo(10+i*10,490-(mas[i] mod 500));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Edit1.Text:='';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Edit2.Text:='';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Edit3.Text:='';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Edit4.Text:='';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TForm1.Button2Click(Sender: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var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a,b:Real;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i:integer;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mas:array[1..10] of Real;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str, str1, str2:string;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if (edit1.Text&lt;&gt;'')and(edit2.Text&lt;&gt;'') then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memo1.Clear;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cl;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a:=strtofloat(Edit1.Text);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b:=strtofloat(Edit2.Text);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9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mas[i]:= frac(a*i+b);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it-IT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6802C8">
        <w:rPr>
          <w:rFonts w:ascii="Times New Roman" w:hAnsi="Times New Roman"/>
          <w:sz w:val="28"/>
          <w:szCs w:val="28"/>
          <w:lang w:val="it-IT"/>
        </w:rPr>
        <w:t>memo1.Lines.add(floattostr(mas[i]));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it-IT"/>
        </w:rPr>
        <w:t xml:space="preserve">    </w:t>
      </w: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form2.Image1.Canvas.Pen.Color:=clblack;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form2.Image1.Canvas.MoveTo(10,0);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form2.Image1.Canvas.LineTo(10,500);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form2.Image1.Canvas.LineTo(500,490);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50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form2.Image1.Canvas.MoveTo(7,490-10*i);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form2.Image1.Canvas.LineTo(13,490-10*i);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form2.Image1.Canvas.MoveTo(10+10*i,487);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form2.Image1.Canvas.LineTo(10+10*i,493);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form2.Image1.Canvas.Pen.Color:=clred;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 := 1 to 9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form2.Image1.Canvas.MoveTo(10+i*10,490);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form2.Image1.Canvas.LineTo(10+i*10,490-Round(mas[i]*10)*10);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Edit1.Text:='';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Edit2.Text:='';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Edit3.Text:='';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Edit4.Text:='';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TForm1.Button3Click(Sender: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var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n,i,a,b,k, c:integer;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mas:array[1..100] of 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if ((edit1.Text&lt;&gt;'')and(edit2.Text&lt;&gt;'')and(edit3.Text&lt;&gt;'')and(edit4.Text&lt;&gt;'')) then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cl;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memo1.clear;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a:=strtoint(Edit1.Text);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b:=strtoint(Edit2.Text);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c:=strtoint(Edit3.Text);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k:=strtoint(Edit4.Text);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n:=10;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mas[1]:=k;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i:=2 to n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mas[i]:=(a*mas[i-1]+b) mod c;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it-IT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6802C8">
        <w:rPr>
          <w:rFonts w:ascii="Times New Roman" w:hAnsi="Times New Roman"/>
          <w:sz w:val="28"/>
          <w:szCs w:val="28"/>
          <w:lang w:val="it-IT"/>
        </w:rPr>
        <w:t>memo1.Lines.add(floattostr(mas[i]));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it-IT"/>
        </w:rPr>
        <w:t xml:space="preserve">    </w:t>
      </w: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form2.Image1.Canvas.Pen.Color:=clblack;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form2.Image1.Canvas.MoveTo(10,0);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form2.Image1.Canvas.LineTo(10,500);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form2.Image1.Canvas.LineTo(500,490);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50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form2.Image1.Canvas.MoveTo(7,490-10*i);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form2.Image1.Canvas.LineTo(13,490-10*i);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form2.Image1.Canvas.MoveTo(10+10*i,487);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form2.Image1.Canvas.LineTo(10+10*i,493);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form2.Image1.Canvas.Pen.Color:=clgreen;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10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form2.Image1.Canvas.MoveTo(10+i*10,490);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form2.Image1.Canvas.LineTo(10+i*10,490-Round(mas[i])*10);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////   Edit1.Text:='';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///   Edit2.Text:='';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//   Edit3.Text:='';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//  Edit4.Text:='';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TForm1.Button4Click(Sender: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var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n,i,a,b,k, c:integer;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mas:array[1..100] of 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if edit4.Text&lt;&gt;'' then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cl;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memo1.Clear;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b:=0;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c:=2;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k:=strtoint(Edit4.Text);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n:=10;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n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c:=c*2;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mas[1]:=k;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i:=2 to n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a:=3+8*i;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mas[i]:=(a*mas[i-1]+b) mod c;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it-IT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6802C8">
        <w:rPr>
          <w:rFonts w:ascii="Times New Roman" w:hAnsi="Times New Roman"/>
          <w:sz w:val="28"/>
          <w:szCs w:val="28"/>
          <w:lang w:val="it-IT"/>
        </w:rPr>
        <w:t>memo1.Lines.add(floattostr(mas[i]));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it-IT"/>
        </w:rPr>
        <w:t xml:space="preserve">    </w:t>
      </w: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form2.Image1.Canvas.Pen.Color:=clblack;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form2.Image1.Canvas.MoveTo(10,0);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form2.Image1.Canvas.LineTo(10,500);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form2.Image1.Canvas.LineTo(500,490);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50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form2.Image1.Canvas.MoveTo(7,490-10*i);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form2.Image1.Canvas.LineTo(13,490-10*i);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form2.Image1.Canvas.MoveTo(10+10*i,487);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form2.Image1.Canvas.LineTo(10+10*i,493);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form2.Image1.Canvas.Pen.Color:=clgreen;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10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form2.Image1.Canvas.MoveTo(10+i*10,490);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form2.Image1.Canvas.LineTo(10+i*10,490-Round(mas[i]/100)*10);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TForm1.Button5Click(Sender: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var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fib:array[1..250] of 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i, b:integer;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a, c:string;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if edit1.Text&lt;&gt;'' then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cl;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memo1.Clear;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fib[1] := 0;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fib[2] := 1;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i:=3 to 250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fib[i]:=(fib[i-1] + fib[i-2]) mod 10;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250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a:=Edit1.Text;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c:=copy(a,1,1);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it-IT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6802C8">
        <w:rPr>
          <w:rFonts w:ascii="Times New Roman" w:hAnsi="Times New Roman"/>
          <w:sz w:val="28"/>
          <w:szCs w:val="28"/>
          <w:lang w:val="it-IT"/>
        </w:rPr>
        <w:t>delete(a,1,1);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it-IT"/>
        </w:rPr>
      </w:pPr>
      <w:r w:rsidRPr="006802C8">
        <w:rPr>
          <w:rFonts w:ascii="Times New Roman" w:hAnsi="Times New Roman"/>
          <w:sz w:val="28"/>
          <w:szCs w:val="28"/>
          <w:lang w:val="it-IT"/>
        </w:rPr>
        <w:t xml:space="preserve">      b:=strtoint(c);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it-IT"/>
        </w:rPr>
      </w:pPr>
      <w:r w:rsidRPr="006802C8">
        <w:rPr>
          <w:rFonts w:ascii="Times New Roman" w:hAnsi="Times New Roman"/>
          <w:sz w:val="28"/>
          <w:szCs w:val="28"/>
          <w:lang w:val="it-IT"/>
        </w:rPr>
        <w:t xml:space="preserve">      fib[i]:=fib[i]+b;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it-IT"/>
        </w:rPr>
      </w:pPr>
      <w:r w:rsidRPr="006802C8">
        <w:rPr>
          <w:rFonts w:ascii="Times New Roman" w:hAnsi="Times New Roman"/>
          <w:sz w:val="28"/>
          <w:szCs w:val="28"/>
          <w:lang w:val="it-IT"/>
        </w:rPr>
        <w:t xml:space="preserve">      memo1.Lines.Add(inttostr(fib[i]));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it-IT"/>
        </w:rPr>
        <w:t xml:space="preserve">    </w:t>
      </w: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form2.Image1.Canvas.Pen.Color:=clblack;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form2.Image1.Canvas.MoveTo(10,0);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form2.Image1.Canvas.LineTo(10,500);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form2.Image1.Canvas.MoveTo(0,490);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form2.Image1.Canvas.LineTo(500,490);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50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form2.Image1.Canvas.MoveTo(7,490-10*i);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form2.Image1.Canvas.LineTo(13,490-10*i);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form2.Image1.Canvas.MoveTo(10+10*i,487);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form2.Image1.Canvas.LineTo(10+10*i,493);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form2.Image1.Canvas.Pen.Color:=clpurple;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 i:=1 to 20 do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form2.Image1.Canvas.MoveTo(10+i*10,490);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  form2.Image1.Canvas.LineTo(10+i*10,490-fib[i]*10);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//   Edit1.Text:='';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//   Edit2.Text:='';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//   Edit3.Text:='';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//   Edit4.Text:='';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TForm1.Button6Click(Sender: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var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i:integer;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form2.Image1.Canvas.Pen.Color:=clblack;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form2.image1.Canvas.Rectangle(-1,-1,500,900);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edit1.Text:='';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edit2.Text:='';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edit3.Text:='';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edit4.Text:='';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memo1.Clear;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procedure TForm1.Button7Click(Sender: TObject);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begin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form2.Show;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end.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unit Unit2;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interface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uses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Windows, Messages, SysUtils, Variants, Classes, Graphics, Controls, Forms,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Dialogs, ExtCtrls;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type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TForm2 = class(TForm)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Image1: TImage;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private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{ Private declarations }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public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  { Public declarations }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end;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>var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6802C8">
        <w:rPr>
          <w:rFonts w:ascii="Times New Roman" w:hAnsi="Times New Roman"/>
          <w:sz w:val="28"/>
          <w:szCs w:val="28"/>
          <w:lang w:val="en-US"/>
        </w:rPr>
        <w:t xml:space="preserve">  Form2: TForm2;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6802C8">
        <w:rPr>
          <w:rFonts w:ascii="Times New Roman" w:hAnsi="Times New Roman"/>
          <w:sz w:val="28"/>
          <w:szCs w:val="28"/>
        </w:rPr>
        <w:t>implementation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6802C8">
        <w:rPr>
          <w:rFonts w:ascii="Times New Roman" w:hAnsi="Times New Roman"/>
          <w:sz w:val="28"/>
          <w:szCs w:val="28"/>
        </w:rPr>
        <w:t>{$R *.dfm}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6802C8">
        <w:rPr>
          <w:rFonts w:ascii="Times New Roman" w:hAnsi="Times New Roman"/>
          <w:sz w:val="28"/>
          <w:szCs w:val="28"/>
        </w:rPr>
        <w:t>end.</w:t>
      </w: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72A33" w:rsidRPr="006802C8" w:rsidRDefault="00972A33" w:rsidP="006802C8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sectPr w:rsidR="00972A33" w:rsidRPr="006802C8" w:rsidSect="0024783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0A32"/>
    <w:multiLevelType w:val="hybridMultilevel"/>
    <w:tmpl w:val="C7046A54"/>
    <w:lvl w:ilvl="0" w:tplc="FB8E1E10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23547EC3"/>
    <w:multiLevelType w:val="hybridMultilevel"/>
    <w:tmpl w:val="40DE105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3766"/>
    <w:rsid w:val="001D1E55"/>
    <w:rsid w:val="0024783E"/>
    <w:rsid w:val="0029364A"/>
    <w:rsid w:val="002A3766"/>
    <w:rsid w:val="0037529C"/>
    <w:rsid w:val="004D3CEF"/>
    <w:rsid w:val="00516EB1"/>
    <w:rsid w:val="005A3334"/>
    <w:rsid w:val="005F66A0"/>
    <w:rsid w:val="006802C8"/>
    <w:rsid w:val="00721F8C"/>
    <w:rsid w:val="007A0230"/>
    <w:rsid w:val="007D0572"/>
    <w:rsid w:val="00800CFA"/>
    <w:rsid w:val="00972A33"/>
    <w:rsid w:val="00A8085B"/>
    <w:rsid w:val="00AA787A"/>
    <w:rsid w:val="00AF467B"/>
    <w:rsid w:val="00E540E6"/>
    <w:rsid w:val="00EA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57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D0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2A3766"/>
    <w:pPr>
      <w:widowControl w:val="0"/>
      <w:autoSpaceDE w:val="0"/>
      <w:autoSpaceDN w:val="0"/>
      <w:adjustRightInd w:val="0"/>
      <w:spacing w:after="0" w:line="360" w:lineRule="auto"/>
      <w:ind w:right="-187" w:hanging="1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A3766"/>
    <w:rPr>
      <w:rFonts w:ascii="Times New Roman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24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7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14</Pages>
  <Words>1664</Words>
  <Characters>9490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Elli 2.1 Full</cp:lastModifiedBy>
  <cp:revision>10</cp:revision>
  <dcterms:created xsi:type="dcterms:W3CDTF">2011-05-06T17:51:00Z</dcterms:created>
  <dcterms:modified xsi:type="dcterms:W3CDTF">2014-12-19T07:10:00Z</dcterms:modified>
</cp:coreProperties>
</file>